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A425E" w14:textId="6B9C6EB4" w:rsidR="00A70072" w:rsidRDefault="004310DF">
      <w:bookmarkStart w:id="0" w:name="_Hlk18403601"/>
      <w:bookmarkStart w:id="1" w:name="_GoBack"/>
      <w:bookmarkEnd w:id="1"/>
      <w:r w:rsidRPr="00C47AA9">
        <w:rPr>
          <w:rFonts w:ascii="Arial" w:hAnsi="Arial"/>
          <w:b/>
          <w:noProof/>
          <w:color w:val="E36C0A"/>
          <w:sz w:val="36"/>
          <w:szCs w:val="36"/>
          <w:lang w:val="fr-FR"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BB4603" wp14:editId="634A9CF3">
                <wp:simplePos x="0" y="0"/>
                <wp:positionH relativeFrom="column">
                  <wp:posOffset>-975995</wp:posOffset>
                </wp:positionH>
                <wp:positionV relativeFrom="paragraph">
                  <wp:posOffset>1548411</wp:posOffset>
                </wp:positionV>
                <wp:extent cx="2286000" cy="1828800"/>
                <wp:effectExtent l="0" t="0" r="0" b="0"/>
                <wp:wrapTight wrapText="bothSides">
                  <wp:wrapPolygon edited="0">
                    <wp:start x="360" y="675"/>
                    <wp:lineTo x="360" y="20925"/>
                    <wp:lineTo x="21060" y="20925"/>
                    <wp:lineTo x="21060" y="675"/>
                    <wp:lineTo x="360" y="675"/>
                  </wp:wrapPolygon>
                </wp:wrapTight>
                <wp:docPr id="1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1825EE" w14:textId="40107F71" w:rsidR="00C47AA9" w:rsidRPr="00A640BD" w:rsidRDefault="003E3959" w:rsidP="00C47AA9">
                            <w:pPr>
                              <w:rPr>
                                <w:rFonts w:ascii="Arial" w:hAnsi="Arial"/>
                                <w:color w:val="E36C0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E36C0A"/>
                                <w:sz w:val="36"/>
                                <w:szCs w:val="36"/>
                                <w:lang w:val="en-US"/>
                              </w:rPr>
                              <w:t>HABILIDADES</w:t>
                            </w:r>
                          </w:p>
                          <w:p w14:paraId="0C7417FF" w14:textId="77777777" w:rsidR="00C47AA9" w:rsidRPr="00C47AA9" w:rsidRDefault="00C47AA9" w:rsidP="00C47AA9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</w:p>
                          <w:p w14:paraId="5CC940EA" w14:textId="7D052EF1" w:rsidR="00C47AA9" w:rsidRDefault="00C47AA9" w:rsidP="00C47AA9">
                            <w:pPr>
                              <w:rPr>
                                <w:rFonts w:ascii="Arial" w:hAnsi="Arial"/>
                                <w:lang w:val="en-US"/>
                              </w:rPr>
                            </w:pPr>
                            <w:r w:rsidRPr="00C47AA9">
                              <w:rPr>
                                <w:rFonts w:ascii="Arial" w:hAnsi="Arial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3137E">
                              <w:rPr>
                                <w:rFonts w:ascii="Helvetica" w:hAnsi="Helvetica" w:cs="Helvetica"/>
                                <w:color w:val="000000"/>
                                <w:shd w:val="clear" w:color="auto" w:fill="FFFFFF"/>
                              </w:rPr>
                              <w:t>Influência</w:t>
                            </w:r>
                            <w:proofErr w:type="spellEnd"/>
                          </w:p>
                          <w:p w14:paraId="78F99030" w14:textId="4E52B14A" w:rsidR="00D3137E" w:rsidRPr="00C47AA9" w:rsidRDefault="00D3137E" w:rsidP="00C47AA9">
                            <w:pPr>
                              <w:rPr>
                                <w:rFonts w:ascii="Arial" w:hAnsi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hd w:val="clear" w:color="auto" w:fill="FFFFFF"/>
                              </w:rPr>
                              <w:t>Iniciativa</w:t>
                            </w:r>
                          </w:p>
                          <w:p w14:paraId="2FCC4273" w14:textId="73EE5CFD" w:rsidR="00C47AA9" w:rsidRPr="00C47AA9" w:rsidRDefault="00C47AA9" w:rsidP="00C47AA9">
                            <w:pPr>
                              <w:rPr>
                                <w:rFonts w:ascii="Arial" w:hAnsi="Arial"/>
                                <w:lang w:val="en-US"/>
                              </w:rPr>
                            </w:pPr>
                            <w:r w:rsidRPr="00C47AA9">
                              <w:rPr>
                                <w:rFonts w:ascii="Arial" w:hAnsi="Arial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3137E">
                              <w:rPr>
                                <w:rFonts w:ascii="Helvetica" w:hAnsi="Helvetica" w:cs="Helvetica"/>
                                <w:color w:val="000000"/>
                                <w:shd w:val="clear" w:color="auto" w:fill="FFFFFF"/>
                              </w:rPr>
                              <w:t>Inspiração</w:t>
                            </w:r>
                            <w:proofErr w:type="spellEnd"/>
                          </w:p>
                          <w:p w14:paraId="4A1E0FC4" w14:textId="4D044BC5" w:rsidR="00C47AA9" w:rsidRPr="00C47AA9" w:rsidRDefault="00C47AA9" w:rsidP="00C47AA9">
                            <w:pPr>
                              <w:rPr>
                                <w:rFonts w:ascii="Arial" w:hAnsi="Arial"/>
                                <w:lang w:val="en-US"/>
                              </w:rPr>
                            </w:pPr>
                            <w:r w:rsidRPr="00C47AA9">
                              <w:rPr>
                                <w:rFonts w:ascii="Arial" w:hAnsi="Arial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3137E">
                              <w:rPr>
                                <w:rFonts w:ascii="Arial" w:hAnsi="Arial"/>
                                <w:lang w:val="en-US"/>
                              </w:rPr>
                              <w:t>Metodologia</w:t>
                            </w:r>
                            <w:proofErr w:type="spellEnd"/>
                            <w:r w:rsidR="00D3137E">
                              <w:rPr>
                                <w:rFonts w:ascii="Arial" w:hAnsi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3137E">
                              <w:rPr>
                                <w:rFonts w:ascii="Arial" w:hAnsi="Arial"/>
                                <w:lang w:val="en-US"/>
                              </w:rPr>
                              <w:t>ágil</w:t>
                            </w:r>
                            <w:proofErr w:type="spellEnd"/>
                            <w:r w:rsidR="00D3137E">
                              <w:rPr>
                                <w:rFonts w:ascii="Arial" w:hAnsi="Arial"/>
                                <w:lang w:val="en-US"/>
                              </w:rPr>
                              <w:t xml:space="preserve"> Scrum</w:t>
                            </w:r>
                          </w:p>
                          <w:p w14:paraId="7E4FB1CF" w14:textId="07B07A39" w:rsidR="00C47AA9" w:rsidRPr="00C47AA9" w:rsidRDefault="00C47AA9" w:rsidP="00C47AA9">
                            <w:pPr>
                              <w:rPr>
                                <w:rFonts w:ascii="Arial" w:hAnsi="Arial"/>
                                <w:lang w:val="en-US"/>
                              </w:rPr>
                            </w:pPr>
                            <w:r w:rsidRPr="00C47AA9">
                              <w:rPr>
                                <w:rFonts w:ascii="Arial" w:hAnsi="Arial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3137E">
                              <w:rPr>
                                <w:rFonts w:ascii="Arial" w:hAnsi="Arial"/>
                                <w:lang w:val="en-US"/>
                              </w:rPr>
                              <w:t>Comunicação</w:t>
                            </w:r>
                            <w:proofErr w:type="spellEnd"/>
                          </w:p>
                          <w:p w14:paraId="526549B6" w14:textId="244FA77B" w:rsidR="00C47AA9" w:rsidRPr="00FF50CA" w:rsidRDefault="00C47AA9" w:rsidP="00C47AA9">
                            <w:pPr>
                              <w:rPr>
                                <w:rFonts w:ascii="Arial" w:hAnsi="Arial"/>
                                <w:lang w:val="fr-FR"/>
                              </w:rPr>
                            </w:pPr>
                            <w:r w:rsidRPr="00FF50CA">
                              <w:rPr>
                                <w:rFonts w:ascii="Arial" w:hAnsi="Arial"/>
                                <w:lang w:val="fr-FR"/>
                              </w:rPr>
                              <w:t xml:space="preserve">- </w:t>
                            </w:r>
                            <w:r w:rsidR="00D3137E">
                              <w:rPr>
                                <w:rFonts w:ascii="Arial" w:hAnsi="Arial"/>
                                <w:lang w:val="fr-FR"/>
                              </w:rPr>
                              <w:t>Apresentação</w:t>
                            </w:r>
                          </w:p>
                          <w:p w14:paraId="0629B854" w14:textId="0CA18926" w:rsidR="00D3137E" w:rsidRDefault="00C47AA9" w:rsidP="00C47AA9">
                            <w:pPr>
                              <w:rPr>
                                <w:rFonts w:ascii="Helvetica" w:hAnsi="Helvetica" w:cs="Helvetica"/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/>
                                <w:lang w:val="fr-FR"/>
                              </w:rPr>
                              <w:t xml:space="preserve">- </w:t>
                            </w:r>
                            <w:proofErr w:type="spellStart"/>
                            <w:r w:rsidR="00D3137E">
                              <w:rPr>
                                <w:rFonts w:ascii="Helvetica" w:hAnsi="Helvetica" w:cs="Helvetica"/>
                                <w:color w:val="000000"/>
                                <w:shd w:val="clear" w:color="auto" w:fill="FFFFFF"/>
                              </w:rPr>
                              <w:t>Otimismo</w:t>
                            </w:r>
                            <w:proofErr w:type="spellEnd"/>
                          </w:p>
                          <w:p w14:paraId="3F619E1A" w14:textId="5C447860" w:rsidR="00D3137E" w:rsidRDefault="00D3137E" w:rsidP="00C47AA9">
                            <w:pPr>
                              <w:rPr>
                                <w:rFonts w:ascii="Helvetica" w:hAnsi="Helvetica" w:cs="Helvetica"/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shd w:val="clear" w:color="auto" w:fill="FFFFFF"/>
                              </w:rPr>
                              <w:t>=</w:t>
                            </w:r>
                          </w:p>
                          <w:p w14:paraId="62379C99" w14:textId="462AA1B0" w:rsidR="00D3137E" w:rsidRPr="00B476C7" w:rsidRDefault="00D3137E" w:rsidP="00C47AA9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shd w:val="clear" w:color="auto" w:fill="FFFFFF"/>
                              </w:rPr>
                              <w:t xml:space="preserve">- 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BB4603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-76.85pt;margin-top:121.9pt;width:180pt;height:2in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" filled="f" stroked="f">
                <v:textbox inset=",7.2pt,,7.2pt">
                  <w:txbxContent>
                    <w:p w14:paraId="6F1825EE" w14:textId="40107F71" w:rsidR="00C47AA9" w:rsidRPr="00A640BD" w:rsidRDefault="003E3959" w:rsidP="00C47AA9">
                      <w:pPr>
                        <w:rPr>
                          <w:rFonts w:ascii="Arial" w:hAnsi="Arial"/>
                          <w:color w:val="E36C0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color w:val="E36C0A"/>
                          <w:sz w:val="36"/>
                          <w:szCs w:val="36"/>
                          <w:lang w:val="en-US"/>
                        </w:rPr>
                        <w:t>HABILIDADES</w:t>
                      </w:r>
                    </w:p>
                    <w:p w14:paraId="0C7417FF" w14:textId="77777777" w:rsidR="00C47AA9" w:rsidRPr="00C47AA9" w:rsidRDefault="00C47AA9" w:rsidP="00C47AA9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</w:p>
                    <w:p w14:paraId="5CC940EA" w14:textId="7D052EF1" w:rsidR="00C47AA9" w:rsidRDefault="00C47AA9" w:rsidP="00C47AA9">
                      <w:pPr>
                        <w:rPr>
                          <w:rFonts w:ascii="Arial" w:hAnsi="Arial"/>
                          <w:lang w:val="en-US"/>
                        </w:rPr>
                      </w:pPr>
                      <w:r w:rsidRPr="00C47AA9">
                        <w:rPr>
                          <w:rFonts w:ascii="Arial" w:hAnsi="Arial"/>
                          <w:lang w:val="en-US"/>
                        </w:rPr>
                        <w:t xml:space="preserve">- </w:t>
                      </w:r>
                      <w:proofErr w:type="spellStart"/>
                      <w:r w:rsidR="00D3137E">
                        <w:rPr>
                          <w:rFonts w:ascii="Helvetica" w:hAnsi="Helvetica" w:cs="Helvetica"/>
                          <w:color w:val="000000"/>
                          <w:shd w:val="clear" w:color="auto" w:fill="FFFFFF"/>
                        </w:rPr>
                        <w:t>Influência</w:t>
                      </w:r>
                      <w:proofErr w:type="spellEnd"/>
                    </w:p>
                    <w:p w14:paraId="78F99030" w14:textId="4E52B14A" w:rsidR="00D3137E" w:rsidRPr="00C47AA9" w:rsidRDefault="00D3137E" w:rsidP="00C47AA9">
                      <w:pPr>
                        <w:rPr>
                          <w:rFonts w:ascii="Arial" w:hAnsi="Arial"/>
                          <w:lang w:val="en-US"/>
                        </w:rPr>
                      </w:pPr>
                      <w:r>
                        <w:rPr>
                          <w:rFonts w:ascii="Arial" w:hAnsi="Arial"/>
                          <w:lang w:val="en-US"/>
                        </w:rPr>
                        <w:t xml:space="preserve">- </w:t>
                      </w:r>
                      <w:r>
                        <w:rPr>
                          <w:rFonts w:ascii="Helvetica" w:hAnsi="Helvetica" w:cs="Helvetica"/>
                          <w:color w:val="000000"/>
                          <w:shd w:val="clear" w:color="auto" w:fill="FFFFFF"/>
                        </w:rPr>
                        <w:t>Iniciativa</w:t>
                      </w:r>
                    </w:p>
                    <w:p w14:paraId="2FCC4273" w14:textId="73EE5CFD" w:rsidR="00C47AA9" w:rsidRPr="00C47AA9" w:rsidRDefault="00C47AA9" w:rsidP="00C47AA9">
                      <w:pPr>
                        <w:rPr>
                          <w:rFonts w:ascii="Arial" w:hAnsi="Arial"/>
                          <w:lang w:val="en-US"/>
                        </w:rPr>
                      </w:pPr>
                      <w:r w:rsidRPr="00C47AA9">
                        <w:rPr>
                          <w:rFonts w:ascii="Arial" w:hAnsi="Arial"/>
                          <w:lang w:val="en-US"/>
                        </w:rPr>
                        <w:t xml:space="preserve">- </w:t>
                      </w:r>
                      <w:proofErr w:type="spellStart"/>
                      <w:r w:rsidR="00D3137E">
                        <w:rPr>
                          <w:rFonts w:ascii="Helvetica" w:hAnsi="Helvetica" w:cs="Helvetica"/>
                          <w:color w:val="000000"/>
                          <w:shd w:val="clear" w:color="auto" w:fill="FFFFFF"/>
                        </w:rPr>
                        <w:t>Inspiração</w:t>
                      </w:r>
                      <w:proofErr w:type="spellEnd"/>
                    </w:p>
                    <w:p w14:paraId="4A1E0FC4" w14:textId="4D044BC5" w:rsidR="00C47AA9" w:rsidRPr="00C47AA9" w:rsidRDefault="00C47AA9" w:rsidP="00C47AA9">
                      <w:pPr>
                        <w:rPr>
                          <w:rFonts w:ascii="Arial" w:hAnsi="Arial"/>
                          <w:lang w:val="en-US"/>
                        </w:rPr>
                      </w:pPr>
                      <w:r w:rsidRPr="00C47AA9">
                        <w:rPr>
                          <w:rFonts w:ascii="Arial" w:hAnsi="Arial"/>
                          <w:lang w:val="en-US"/>
                        </w:rPr>
                        <w:t xml:space="preserve">- </w:t>
                      </w:r>
                      <w:proofErr w:type="spellStart"/>
                      <w:r w:rsidR="00D3137E">
                        <w:rPr>
                          <w:rFonts w:ascii="Arial" w:hAnsi="Arial"/>
                          <w:lang w:val="en-US"/>
                        </w:rPr>
                        <w:t>Metodologia</w:t>
                      </w:r>
                      <w:proofErr w:type="spellEnd"/>
                      <w:r w:rsidR="00D3137E">
                        <w:rPr>
                          <w:rFonts w:ascii="Arial" w:hAnsi="Arial"/>
                          <w:lang w:val="en-US"/>
                        </w:rPr>
                        <w:t xml:space="preserve"> </w:t>
                      </w:r>
                      <w:proofErr w:type="spellStart"/>
                      <w:r w:rsidR="00D3137E">
                        <w:rPr>
                          <w:rFonts w:ascii="Arial" w:hAnsi="Arial"/>
                          <w:lang w:val="en-US"/>
                        </w:rPr>
                        <w:t>ágil</w:t>
                      </w:r>
                      <w:proofErr w:type="spellEnd"/>
                      <w:r w:rsidR="00D3137E">
                        <w:rPr>
                          <w:rFonts w:ascii="Arial" w:hAnsi="Arial"/>
                          <w:lang w:val="en-US"/>
                        </w:rPr>
                        <w:t xml:space="preserve"> Scrum</w:t>
                      </w:r>
                    </w:p>
                    <w:p w14:paraId="7E4FB1CF" w14:textId="07B07A39" w:rsidR="00C47AA9" w:rsidRPr="00C47AA9" w:rsidRDefault="00C47AA9" w:rsidP="00C47AA9">
                      <w:pPr>
                        <w:rPr>
                          <w:rFonts w:ascii="Arial" w:hAnsi="Arial"/>
                          <w:lang w:val="en-US"/>
                        </w:rPr>
                      </w:pPr>
                      <w:r w:rsidRPr="00C47AA9">
                        <w:rPr>
                          <w:rFonts w:ascii="Arial" w:hAnsi="Arial"/>
                          <w:lang w:val="en-US"/>
                        </w:rPr>
                        <w:t xml:space="preserve">- </w:t>
                      </w:r>
                      <w:proofErr w:type="spellStart"/>
                      <w:r w:rsidR="00D3137E">
                        <w:rPr>
                          <w:rFonts w:ascii="Arial" w:hAnsi="Arial"/>
                          <w:lang w:val="en-US"/>
                        </w:rPr>
                        <w:t>Comunicação</w:t>
                      </w:r>
                      <w:proofErr w:type="spellEnd"/>
                    </w:p>
                    <w:p w14:paraId="526549B6" w14:textId="244FA77B" w:rsidR="00C47AA9" w:rsidRPr="00FF50CA" w:rsidRDefault="00C47AA9" w:rsidP="00C47AA9">
                      <w:pPr>
                        <w:rPr>
                          <w:rFonts w:ascii="Arial" w:hAnsi="Arial"/>
                          <w:lang w:val="fr-FR"/>
                        </w:rPr>
                      </w:pPr>
                      <w:r w:rsidRPr="00FF50CA">
                        <w:rPr>
                          <w:rFonts w:ascii="Arial" w:hAnsi="Arial"/>
                          <w:lang w:val="fr-FR"/>
                        </w:rPr>
                        <w:t xml:space="preserve">- </w:t>
                      </w:r>
                      <w:r w:rsidR="00D3137E">
                        <w:rPr>
                          <w:rFonts w:ascii="Arial" w:hAnsi="Arial"/>
                          <w:lang w:val="fr-FR"/>
                        </w:rPr>
                        <w:t>Apresentação</w:t>
                      </w:r>
                    </w:p>
                    <w:p w14:paraId="0629B854" w14:textId="0CA18926" w:rsidR="00D3137E" w:rsidRDefault="00C47AA9" w:rsidP="00C47AA9">
                      <w:pPr>
                        <w:rPr>
                          <w:rFonts w:ascii="Helvetica" w:hAnsi="Helvetica" w:cs="Helvetica"/>
                          <w:color w:val="000000"/>
                          <w:shd w:val="clear" w:color="auto" w:fill="FFFFFF"/>
                        </w:rPr>
                      </w:pPr>
                      <w:r>
                        <w:rPr>
                          <w:rFonts w:ascii="Arial" w:hAnsi="Arial"/>
                          <w:lang w:val="fr-FR"/>
                        </w:rPr>
                        <w:t xml:space="preserve">- </w:t>
                      </w:r>
                      <w:proofErr w:type="spellStart"/>
                      <w:r w:rsidR="00D3137E">
                        <w:rPr>
                          <w:rFonts w:ascii="Helvetica" w:hAnsi="Helvetica" w:cs="Helvetica"/>
                          <w:color w:val="000000"/>
                          <w:shd w:val="clear" w:color="auto" w:fill="FFFFFF"/>
                        </w:rPr>
                        <w:t>Otimismo</w:t>
                      </w:r>
                      <w:proofErr w:type="spellEnd"/>
                    </w:p>
                    <w:p w14:paraId="3F619E1A" w14:textId="5C447860" w:rsidR="00D3137E" w:rsidRDefault="00D3137E" w:rsidP="00C47AA9">
                      <w:pPr>
                        <w:rPr>
                          <w:rFonts w:ascii="Helvetica" w:hAnsi="Helvetica" w:cs="Helvetica"/>
                          <w:color w:val="000000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/>
                          <w:color w:val="000000"/>
                          <w:shd w:val="clear" w:color="auto" w:fill="FFFFFF"/>
                        </w:rPr>
                        <w:t>=</w:t>
                      </w:r>
                    </w:p>
                    <w:p w14:paraId="62379C99" w14:textId="462AA1B0" w:rsidR="00D3137E" w:rsidRPr="00B476C7" w:rsidRDefault="00D3137E" w:rsidP="00C47AA9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Helvetica" w:hAnsi="Helvetica" w:cs="Helvetica"/>
                          <w:color w:val="000000"/>
                          <w:shd w:val="clear" w:color="auto" w:fill="FFFFFF"/>
                        </w:rPr>
                        <w:t xml:space="preserve">-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E7EC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18BBB12B" wp14:editId="5EFE280A">
                <wp:simplePos x="0" y="0"/>
                <wp:positionH relativeFrom="margin">
                  <wp:align>center</wp:align>
                </wp:positionH>
                <wp:positionV relativeFrom="paragraph">
                  <wp:posOffset>-325120</wp:posOffset>
                </wp:positionV>
                <wp:extent cx="7414260" cy="147193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4260" cy="147193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70F13" w14:textId="77777777" w:rsidR="00CD711D" w:rsidRDefault="00CD71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BB12B" id="Zone de texte 20" o:spid="_x0000_s1027" type="#_x0000_t202" style="position:absolute;margin-left:0;margin-top:-25.6pt;width:583.8pt;height:115.9pt;z-index:2516193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" fillcolor="#5a5a5a" stroked="f" strokeweight=".5pt">
                <v:textbox>
                  <w:txbxContent>
                    <w:p w14:paraId="19F70F13" w14:textId="77777777" w:rsidR="00CD711D" w:rsidRDefault="00CD711D"/>
                  </w:txbxContent>
                </v:textbox>
                <w10:wrap anchorx="margin"/>
              </v:shape>
            </w:pict>
          </mc:Fallback>
        </mc:AlternateContent>
      </w:r>
      <w:r w:rsidR="006E7EC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8D4CB6" wp14:editId="717710B1">
                <wp:simplePos x="0" y="0"/>
                <wp:positionH relativeFrom="page">
                  <wp:align>right</wp:align>
                </wp:positionH>
                <wp:positionV relativeFrom="paragraph">
                  <wp:posOffset>3810</wp:posOffset>
                </wp:positionV>
                <wp:extent cx="7424420" cy="1371600"/>
                <wp:effectExtent l="0" t="0" r="0" b="0"/>
                <wp:wrapThrough wrapText="bothSides">
                  <wp:wrapPolygon edited="0">
                    <wp:start x="111" y="0"/>
                    <wp:lineTo x="111" y="21300"/>
                    <wp:lineTo x="21393" y="21300"/>
                    <wp:lineTo x="21393" y="0"/>
                    <wp:lineTo x="111" y="0"/>
                  </wp:wrapPolygon>
                </wp:wrapThrough>
                <wp:docPr id="12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442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B34BFC7" w14:textId="3F2BE7D8" w:rsidR="00C47AA9" w:rsidRPr="00270FB5" w:rsidRDefault="006E78D8" w:rsidP="006C1653">
                            <w:pPr>
                              <w:jc w:val="both"/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Gustavo Henrique Martins Gonçalves</w:t>
                            </w:r>
                          </w:p>
                          <w:p w14:paraId="71AE0D8E" w14:textId="126A1CA4" w:rsidR="00C47AA9" w:rsidRPr="00270FB5" w:rsidRDefault="004C6CBA" w:rsidP="006C1653">
                            <w:pPr>
                              <w:jc w:val="both"/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Idade</w:t>
                            </w:r>
                            <w:proofErr w:type="spellEnd"/>
                            <w:r w:rsidR="006E78D8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: 17 - (05</w:t>
                            </w:r>
                            <w:bookmarkStart w:id="2" w:name="_Hlk18415031"/>
                            <w:r w:rsidR="006E78D8" w:rsidRPr="006E78D8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bookmarkEnd w:id="2"/>
                            <w:r w:rsidR="006E78D8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12</w:t>
                            </w:r>
                            <w:r w:rsidR="006E78D8" w:rsidRPr="006E78D8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r w:rsidR="006E78D8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2001)</w:t>
                            </w:r>
                          </w:p>
                          <w:p w14:paraId="3D4AFFBD" w14:textId="33B1C8A2" w:rsidR="00C47AA9" w:rsidRPr="003E3959" w:rsidRDefault="006E78D8" w:rsidP="006C1653">
                            <w:pPr>
                              <w:jc w:val="both"/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Endereço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Rua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igarapé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 xml:space="preserve"> da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missão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, 223</w:t>
                            </w:r>
                          </w:p>
                          <w:p w14:paraId="0141D8F2" w14:textId="466AC219" w:rsidR="00C47AA9" w:rsidRPr="003E3959" w:rsidRDefault="003E3959" w:rsidP="006C1653">
                            <w:pPr>
                              <w:jc w:val="both"/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3E3959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Cidade</w:t>
                            </w:r>
                            <w:proofErr w:type="spellEnd"/>
                            <w:r w:rsidRPr="003E3959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-País</w:t>
                            </w:r>
                            <w:r w:rsidR="006E78D8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: São Paulo</w:t>
                            </w:r>
                          </w:p>
                          <w:p w14:paraId="562C62E0" w14:textId="11BEFDDA" w:rsidR="00C47AA9" w:rsidRPr="003E3959" w:rsidRDefault="003E3959" w:rsidP="006C1653">
                            <w:pPr>
                              <w:jc w:val="both"/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3E3959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Telefone</w:t>
                            </w:r>
                            <w:proofErr w:type="spellEnd"/>
                            <w:r w:rsidR="00C47AA9" w:rsidRPr="003E3959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  <w:r w:rsidR="006E78D8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 xml:space="preserve"> (11) 958822067</w:t>
                            </w:r>
                            <w:r w:rsidR="00C47AA9" w:rsidRPr="003E3959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 xml:space="preserve">                        </w:t>
                            </w:r>
                            <w:r w:rsidR="00924116" w:rsidRPr="003E3959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 xml:space="preserve">                          </w:t>
                            </w:r>
                            <w:proofErr w:type="spellStart"/>
                            <w:r w:rsidRPr="003E3959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Posição</w:t>
                            </w:r>
                            <w:proofErr w:type="spellEnd"/>
                            <w:r w:rsidRPr="003E3959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3E3959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desejada</w:t>
                            </w:r>
                            <w:proofErr w:type="spellEnd"/>
                            <w:r w:rsidR="004310DF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ab/>
                              <w:t xml:space="preserve">                </w:t>
                            </w:r>
                            <w:proofErr w:type="spellStart"/>
                            <w:r w:rsidR="004310DF" w:rsidRPr="004310DF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Pretensão</w:t>
                            </w:r>
                            <w:proofErr w:type="spellEnd"/>
                            <w:r w:rsidR="004310DF" w:rsidRPr="004310DF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 Sa</w:t>
                            </w:r>
                            <w:r w:rsidR="004310DF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larial</w:t>
                            </w:r>
                          </w:p>
                          <w:p w14:paraId="7FDA1698" w14:textId="5A451FBF" w:rsidR="00C47AA9" w:rsidRPr="006E78D8" w:rsidRDefault="00C47AA9" w:rsidP="006C1653">
                            <w:pPr>
                              <w:jc w:val="both"/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3E3959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E-mail</w:t>
                            </w:r>
                            <w:r w:rsidR="006E78D8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 xml:space="preserve">: </w:t>
                            </w:r>
                            <w:hyperlink r:id="rId8" w:history="1">
                              <w:r w:rsidR="006E78D8" w:rsidRPr="0018132A">
                                <w:rPr>
                                  <w:rStyle w:val="Hyperlink"/>
                                  <w:rFonts w:ascii="Arial" w:hAnsi="Arial"/>
                                  <w:sz w:val="20"/>
                                  <w:szCs w:val="20"/>
                                  <w:lang w:val="es-ES"/>
                                </w:rPr>
                                <w:t>gustavo.goncalves@bandtec.com.br</w:t>
                              </w:r>
                            </w:hyperlink>
                            <w:r w:rsidR="006E78D8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3E3959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r w:rsidR="00924116" w:rsidRPr="003E3959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D3137E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 xml:space="preserve">                </w:t>
                            </w:r>
                            <w:r w:rsidR="006C1653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4310DF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 xml:space="preserve">          </w:t>
                            </w:r>
                            <w:proofErr w:type="spellStart"/>
                            <w:r w:rsidR="004310DF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Product</w:t>
                            </w:r>
                            <w:proofErr w:type="spellEnd"/>
                            <w:r w:rsidR="004310DF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4310DF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Owner</w:t>
                            </w:r>
                            <w:proofErr w:type="spellEnd"/>
                            <w:r w:rsidR="004310DF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 xml:space="preserve">                                               </w:t>
                            </w:r>
                            <w:r w:rsidR="006D28B1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4310DF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R</w:t>
                            </w:r>
                            <w:r w:rsidR="006D28B1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$</w:t>
                            </w:r>
                            <w:r w:rsidR="00CB5E6F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3</w:t>
                            </w:r>
                            <w:r w:rsidR="006D28B1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  <w:r w:rsidR="00CB5E6F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6</w:t>
                            </w:r>
                            <w:r w:rsidR="006D28B1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00,00</w:t>
                            </w:r>
                          </w:p>
                          <w:p w14:paraId="6CA1CE1C" w14:textId="77777777" w:rsidR="00C47AA9" w:rsidRPr="003E3959" w:rsidRDefault="00C47AA9" w:rsidP="006C1653">
                            <w:pPr>
                              <w:jc w:val="both"/>
                              <w:rPr>
                                <w:color w:val="4F62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8D4CB6" id="Rectángulo 1" o:spid="_x0000_s1028" style="position:absolute;margin-left:533.4pt;margin-top:.3pt;width:584.6pt;height:108pt;z-index:2516971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" filled="f" stroked="f">
                <v:textbox>
                  <w:txbxContent>
                    <w:p w14:paraId="3B34BFC7" w14:textId="3F2BE7D8" w:rsidR="00C47AA9" w:rsidRPr="00270FB5" w:rsidRDefault="006E78D8" w:rsidP="006C1653">
                      <w:pPr>
                        <w:jc w:val="both"/>
                        <w:rPr>
                          <w:rFonts w:ascii="Arial" w:hAnsi="Arial"/>
                          <w:b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Gustavo Henrique Martins Gonçalves</w:t>
                      </w:r>
                    </w:p>
                    <w:p w14:paraId="71AE0D8E" w14:textId="126A1CA4" w:rsidR="00C47AA9" w:rsidRPr="00270FB5" w:rsidRDefault="004C6CBA" w:rsidP="006C1653">
                      <w:pPr>
                        <w:jc w:val="both"/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Idade</w:t>
                      </w:r>
                      <w:proofErr w:type="spellEnd"/>
                      <w:r w:rsidR="006E78D8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: 17 - (05</w:t>
                      </w:r>
                      <w:bookmarkStart w:id="3" w:name="_Hlk18415031"/>
                      <w:r w:rsidR="006E78D8" w:rsidRPr="006E78D8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/</w:t>
                      </w:r>
                      <w:bookmarkEnd w:id="3"/>
                      <w:r w:rsidR="006E78D8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12</w:t>
                      </w:r>
                      <w:r w:rsidR="006E78D8" w:rsidRPr="006E78D8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/</w:t>
                      </w:r>
                      <w:r w:rsidR="006E78D8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2001)</w:t>
                      </w:r>
                    </w:p>
                    <w:p w14:paraId="3D4AFFBD" w14:textId="33B1C8A2" w:rsidR="00C47AA9" w:rsidRPr="003E3959" w:rsidRDefault="006E78D8" w:rsidP="006C1653">
                      <w:pPr>
                        <w:jc w:val="both"/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Endereço</w:t>
                      </w:r>
                      <w:proofErr w:type="spellEnd"/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Rua</w:t>
                      </w:r>
                      <w:proofErr w:type="spellEnd"/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igarapé</w:t>
                      </w:r>
                      <w:proofErr w:type="spellEnd"/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 xml:space="preserve"> da </w:t>
                      </w:r>
                      <w:proofErr w:type="spellStart"/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missão</w:t>
                      </w:r>
                      <w:proofErr w:type="spellEnd"/>
                      <w: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, 223</w:t>
                      </w:r>
                    </w:p>
                    <w:p w14:paraId="0141D8F2" w14:textId="466AC219" w:rsidR="00C47AA9" w:rsidRPr="003E3959" w:rsidRDefault="003E3959" w:rsidP="006C1653">
                      <w:pPr>
                        <w:jc w:val="both"/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3E3959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Cidade</w:t>
                      </w:r>
                      <w:proofErr w:type="spellEnd"/>
                      <w:r w:rsidRPr="003E3959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-País</w:t>
                      </w:r>
                      <w:r w:rsidR="006E78D8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: São Paulo</w:t>
                      </w:r>
                    </w:p>
                    <w:p w14:paraId="562C62E0" w14:textId="11BEFDDA" w:rsidR="00C47AA9" w:rsidRPr="003E3959" w:rsidRDefault="003E3959" w:rsidP="006C1653">
                      <w:pPr>
                        <w:jc w:val="both"/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3E3959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Telefone</w:t>
                      </w:r>
                      <w:proofErr w:type="spellEnd"/>
                      <w:r w:rsidR="00C47AA9" w:rsidRPr="003E3959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:</w:t>
                      </w:r>
                      <w:r w:rsidR="006E78D8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 xml:space="preserve"> (11) 958822067</w:t>
                      </w:r>
                      <w:r w:rsidR="00C47AA9" w:rsidRPr="003E3959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 xml:space="preserve">                        </w:t>
                      </w:r>
                      <w:r w:rsidR="00924116" w:rsidRPr="003E3959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 xml:space="preserve">                          </w:t>
                      </w:r>
                      <w:proofErr w:type="spellStart"/>
                      <w:r w:rsidRPr="003E3959">
                        <w:rPr>
                          <w:rFonts w:ascii="Arial" w:hAnsi="Arial"/>
                          <w:b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Posição</w:t>
                      </w:r>
                      <w:proofErr w:type="spellEnd"/>
                      <w:r w:rsidRPr="003E3959">
                        <w:rPr>
                          <w:rFonts w:ascii="Arial" w:hAnsi="Arial"/>
                          <w:b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  <w:proofErr w:type="spellStart"/>
                      <w:r w:rsidRPr="003E3959">
                        <w:rPr>
                          <w:rFonts w:ascii="Arial" w:hAnsi="Arial"/>
                          <w:b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desejada</w:t>
                      </w:r>
                      <w:proofErr w:type="spellEnd"/>
                      <w:r w:rsidR="004310DF">
                        <w:rPr>
                          <w:rFonts w:ascii="Arial" w:hAnsi="Arial"/>
                          <w:b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ab/>
                        <w:t xml:space="preserve">                </w:t>
                      </w:r>
                      <w:proofErr w:type="spellStart"/>
                      <w:r w:rsidR="004310DF" w:rsidRPr="004310DF">
                        <w:rPr>
                          <w:rFonts w:ascii="Arial" w:hAnsi="Arial"/>
                          <w:b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Pretensão</w:t>
                      </w:r>
                      <w:proofErr w:type="spellEnd"/>
                      <w:r w:rsidR="004310DF" w:rsidRPr="004310DF">
                        <w:rPr>
                          <w:rFonts w:ascii="Arial" w:hAnsi="Arial"/>
                          <w:b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 Sa</w:t>
                      </w:r>
                      <w:r w:rsidR="004310DF">
                        <w:rPr>
                          <w:rFonts w:ascii="Arial" w:hAnsi="Arial"/>
                          <w:b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larial</w:t>
                      </w:r>
                    </w:p>
                    <w:p w14:paraId="7FDA1698" w14:textId="5A451FBF" w:rsidR="00C47AA9" w:rsidRPr="006E78D8" w:rsidRDefault="00C47AA9" w:rsidP="006C1653">
                      <w:pPr>
                        <w:jc w:val="both"/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</w:pPr>
                      <w:r w:rsidRPr="003E3959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E-mail</w:t>
                      </w:r>
                      <w:r w:rsidR="006E78D8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 xml:space="preserve">: </w:t>
                      </w:r>
                      <w:hyperlink r:id="rId9" w:history="1">
                        <w:r w:rsidR="006E78D8" w:rsidRPr="0018132A">
                          <w:rPr>
                            <w:rStyle w:val="Hyperlink"/>
                            <w:rFonts w:ascii="Arial" w:hAnsi="Arial"/>
                            <w:sz w:val="20"/>
                            <w:szCs w:val="20"/>
                            <w:lang w:val="es-ES"/>
                          </w:rPr>
                          <w:t>gustavo.goncalves@bandtec.com.br</w:t>
                        </w:r>
                      </w:hyperlink>
                      <w:r w:rsidR="006E78D8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3E3959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r w:rsidR="00924116" w:rsidRPr="003E3959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D3137E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 xml:space="preserve">                </w:t>
                      </w:r>
                      <w:r w:rsidR="006C1653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4310DF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 xml:space="preserve">          </w:t>
                      </w:r>
                      <w:proofErr w:type="spellStart"/>
                      <w:r w:rsidR="004310DF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Product</w:t>
                      </w:r>
                      <w:proofErr w:type="spellEnd"/>
                      <w:r w:rsidR="004310DF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4310DF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Owner</w:t>
                      </w:r>
                      <w:proofErr w:type="spellEnd"/>
                      <w:r w:rsidR="004310DF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 xml:space="preserve">                                               </w:t>
                      </w:r>
                      <w:r w:rsidR="006D28B1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4310DF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R</w:t>
                      </w:r>
                      <w:r w:rsidR="006D28B1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$</w:t>
                      </w:r>
                      <w:r w:rsidR="00CB5E6F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3</w:t>
                      </w:r>
                      <w:r w:rsidR="006D28B1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.</w:t>
                      </w:r>
                      <w:r w:rsidR="00CB5E6F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6</w:t>
                      </w:r>
                      <w:r w:rsidR="006D28B1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00,00</w:t>
                      </w:r>
                    </w:p>
                    <w:p w14:paraId="6CA1CE1C" w14:textId="77777777" w:rsidR="00C47AA9" w:rsidRPr="003E3959" w:rsidRDefault="00C47AA9" w:rsidP="006C1653">
                      <w:pPr>
                        <w:jc w:val="both"/>
                        <w:rPr>
                          <w:color w:val="4F6228"/>
                          <w:lang w:val="es-ES"/>
                        </w:rPr>
                      </w:pPr>
                    </w:p>
                  </w:txbxContent>
                </v:textbox>
                <w10:wrap type="through" anchorx="page"/>
              </v:rect>
            </w:pict>
          </mc:Fallback>
        </mc:AlternateContent>
      </w:r>
      <w:r w:rsidR="00CD711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6828A310" wp14:editId="66C8BA1C">
                <wp:simplePos x="0" y="0"/>
                <wp:positionH relativeFrom="column">
                  <wp:posOffset>-1947545</wp:posOffset>
                </wp:positionH>
                <wp:positionV relativeFrom="paragraph">
                  <wp:posOffset>-2142935</wp:posOffset>
                </wp:positionV>
                <wp:extent cx="5213268" cy="1009403"/>
                <wp:effectExtent l="0" t="0" r="6985" b="63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268" cy="1009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217E6" w14:textId="77777777" w:rsidR="00CD711D" w:rsidRDefault="00D458E1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2EB55E1C" wp14:editId="7EE82C03">
                                  <wp:extent cx="7193439" cy="1615044"/>
                                  <wp:effectExtent l="0" t="0" r="7620" b="4445"/>
                                  <wp:docPr id="17" name="Image 2" descr="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91513" cy="16146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8A310" id="Zone de texte 23" o:spid="_x0000_s1029" type="#_x0000_t202" style="position:absolute;margin-left:-153.35pt;margin-top:-168.75pt;width:410.5pt;height:79.5pt;z-index:251617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" fillcolor="white [3201]" stroked="f" strokeweight=".5pt">
                <v:textbox>
                  <w:txbxContent>
                    <w:p w14:paraId="6F2217E6" w14:textId="77777777" w:rsidR="00CD711D" w:rsidRDefault="00D458E1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2EB55E1C" wp14:editId="7EE82C03">
                            <wp:extent cx="7193439" cy="1615044"/>
                            <wp:effectExtent l="0" t="0" r="7620" b="4445"/>
                            <wp:docPr id="17" name="Image 2" descr="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91513" cy="16146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47AA9" w:rsidRPr="00C47AA9">
        <w:rPr>
          <w:rFonts w:ascii="Arial" w:hAnsi="Arial"/>
          <w:b/>
          <w:noProof/>
          <w:color w:val="E36C0A"/>
          <w:sz w:val="36"/>
          <w:szCs w:val="36"/>
          <w:lang w:val="fr-FR" w:eastAsia="fr-F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1439D53" wp14:editId="39F74248">
                <wp:simplePos x="0" y="0"/>
                <wp:positionH relativeFrom="column">
                  <wp:posOffset>3924300</wp:posOffset>
                </wp:positionH>
                <wp:positionV relativeFrom="paragraph">
                  <wp:posOffset>2026285</wp:posOffset>
                </wp:positionV>
                <wp:extent cx="2628900" cy="1371600"/>
                <wp:effectExtent l="0" t="0" r="0" b="0"/>
                <wp:wrapThrough wrapText="bothSides">
                  <wp:wrapPolygon edited="0">
                    <wp:start x="313" y="900"/>
                    <wp:lineTo x="313" y="20700"/>
                    <wp:lineTo x="21130" y="20700"/>
                    <wp:lineTo x="21130" y="900"/>
                    <wp:lineTo x="313" y="900"/>
                  </wp:wrapPolygon>
                </wp:wrapThrough>
                <wp:docPr id="16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91F61FB" w14:textId="40476197" w:rsidR="00C47AA9" w:rsidRDefault="00C47AA9" w:rsidP="00C47AA9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 w:rsidRPr="00270FB5"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t xml:space="preserve">- Software: </w:t>
                            </w:r>
                            <w:r w:rsidRPr="004C6CBA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Excel, PowerPoint, Word, </w:t>
                            </w:r>
                            <w:r w:rsidR="00D3137E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Banco de dados </w:t>
                            </w:r>
                            <w:proofErr w:type="spellStart"/>
                            <w:r w:rsidR="004310DF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My</w:t>
                            </w:r>
                            <w:r w:rsidR="00D3137E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SQl</w:t>
                            </w:r>
                            <w:proofErr w:type="spellEnd"/>
                            <w:r w:rsidR="00922E4B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,</w:t>
                            </w:r>
                          </w:p>
                          <w:p w14:paraId="1C74530B" w14:textId="3237DF5E" w:rsidR="00922E4B" w:rsidRPr="00270FB5" w:rsidRDefault="00922E4B" w:rsidP="00C47AA9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Power Bi.</w:t>
                            </w:r>
                          </w:p>
                          <w:p w14:paraId="53FEBF30" w14:textId="77777777" w:rsidR="00C47AA9" w:rsidRPr="00270FB5" w:rsidRDefault="00C47AA9" w:rsidP="00C47AA9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</w:pPr>
                          </w:p>
                          <w:p w14:paraId="6EF96894" w14:textId="0BA5B95D" w:rsidR="00C47AA9" w:rsidRPr="00215619" w:rsidRDefault="00C47AA9" w:rsidP="00C47AA9">
                            <w:pP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</w:pPr>
                            <w:r w:rsidRPr="00270FB5"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 xml:space="preserve">- </w:t>
                            </w:r>
                            <w:r w:rsidR="003E3959"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 xml:space="preserve">Competências: </w:t>
                            </w:r>
                            <w:proofErr w:type="spellStart"/>
                            <w:r w:rsidR="00D3137E">
                              <w:rPr>
                                <w:rFonts w:ascii="Arial" w:hAnsi="Arial"/>
                                <w:lang w:val="en-US"/>
                              </w:rPr>
                              <w:t>Gerenciamento</w:t>
                            </w:r>
                            <w:proofErr w:type="spellEnd"/>
                            <w:r w:rsidR="00D3137E">
                              <w:rPr>
                                <w:rFonts w:ascii="Arial" w:hAnsi="Arial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="00D3137E">
                              <w:rPr>
                                <w:rFonts w:ascii="Arial" w:hAnsi="Arial"/>
                                <w:lang w:val="en-US"/>
                              </w:rPr>
                              <w:t>projetos</w:t>
                            </w:r>
                            <w:proofErr w:type="spellEnd"/>
                            <w:r w:rsidR="00D3137E">
                              <w:rPr>
                                <w:rFonts w:ascii="Arial" w:hAnsi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D3137E">
                              <w:rPr>
                                <w:rFonts w:ascii="Helvetica" w:hAnsi="Helvetica" w:cs="Helvetica"/>
                                <w:color w:val="000000"/>
                                <w:shd w:val="clear" w:color="auto" w:fill="FFFFFF"/>
                              </w:rPr>
                              <w:t>Gerenciamento</w:t>
                            </w:r>
                            <w:proofErr w:type="spellEnd"/>
                            <w:r w:rsidR="00D3137E">
                              <w:rPr>
                                <w:rFonts w:ascii="Helvetica" w:hAnsi="Helvetica" w:cs="Helvetica"/>
                                <w:color w:val="000000"/>
                                <w:shd w:val="clear" w:color="auto" w:fill="FFFFFF"/>
                              </w:rPr>
                              <w:t xml:space="preserve"> de </w:t>
                            </w:r>
                            <w:proofErr w:type="spellStart"/>
                            <w:r w:rsidR="00D3137E">
                              <w:rPr>
                                <w:rFonts w:ascii="Helvetica" w:hAnsi="Helvetica" w:cs="Helvetica"/>
                                <w:color w:val="000000"/>
                                <w:shd w:val="clear" w:color="auto" w:fill="FFFFFF"/>
                              </w:rPr>
                              <w:t>conflito</w:t>
                            </w:r>
                            <w:proofErr w:type="spellEnd"/>
                            <w:r w:rsidR="00D3137E">
                              <w:rPr>
                                <w:rFonts w:ascii="Helvetica" w:hAnsi="Helvetica" w:cs="Helvetica"/>
                                <w:color w:val="000000"/>
                                <w:shd w:val="clear" w:color="auto" w:fill="FFFFFF"/>
                              </w:rPr>
                              <w:t xml:space="preserve"> e </w:t>
                            </w:r>
                            <w:r w:rsidR="00D3137E">
                              <w:rPr>
                                <w:rFonts w:ascii="Helvetica" w:hAnsi="Helvetica" w:cs="Helvetica"/>
                                <w:i/>
                                <w:iCs/>
                                <w:color w:val="222222"/>
                                <w:shd w:val="clear" w:color="auto" w:fill="FFFFFF"/>
                              </w:rPr>
                              <w:t>Negociador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39D53" id="Cuadro de texto 7" o:spid="_x0000_s1030" type="#_x0000_t202" style="position:absolute;margin-left:309pt;margin-top:159.55pt;width:207pt;height:10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" filled="f" stroked="f">
                <v:shadow color="black" opacity="49150f" offset=".74833mm,.74833mm"/>
                <v:textbox inset=",7.2pt,,7.2pt">
                  <w:txbxContent>
                    <w:p w14:paraId="491F61FB" w14:textId="40476197" w:rsidR="00C47AA9" w:rsidRDefault="00C47AA9" w:rsidP="00C47AA9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 w:rsidRPr="00270FB5"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t xml:space="preserve">- Software: </w:t>
                      </w:r>
                      <w:r w:rsidRPr="004C6CBA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Excel, PowerPoint, Word, </w:t>
                      </w:r>
                      <w:r w:rsidR="00D3137E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Banco de dados </w:t>
                      </w:r>
                      <w:proofErr w:type="spellStart"/>
                      <w:r w:rsidR="004310DF">
                        <w:rPr>
                          <w:rFonts w:ascii="Arial" w:hAnsi="Arial"/>
                          <w:color w:val="000000"/>
                          <w:lang w:val="en-US"/>
                        </w:rPr>
                        <w:t>My</w:t>
                      </w:r>
                      <w:r w:rsidR="00D3137E">
                        <w:rPr>
                          <w:rFonts w:ascii="Arial" w:hAnsi="Arial"/>
                          <w:color w:val="000000"/>
                          <w:lang w:val="en-US"/>
                        </w:rPr>
                        <w:t>SQl</w:t>
                      </w:r>
                      <w:proofErr w:type="spellEnd"/>
                      <w:r w:rsidR="00922E4B">
                        <w:rPr>
                          <w:rFonts w:ascii="Arial" w:hAnsi="Arial"/>
                          <w:color w:val="000000"/>
                          <w:lang w:val="en-US"/>
                        </w:rPr>
                        <w:t>,</w:t>
                      </w:r>
                    </w:p>
                    <w:p w14:paraId="1C74530B" w14:textId="3237DF5E" w:rsidR="00922E4B" w:rsidRPr="00270FB5" w:rsidRDefault="00922E4B" w:rsidP="00C47AA9">
                      <w:pP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>Power Bi.</w:t>
                      </w:r>
                    </w:p>
                    <w:p w14:paraId="53FEBF30" w14:textId="77777777" w:rsidR="00C47AA9" w:rsidRPr="00270FB5" w:rsidRDefault="00C47AA9" w:rsidP="00C47AA9">
                      <w:pP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</w:pPr>
                    </w:p>
                    <w:p w14:paraId="6EF96894" w14:textId="0BA5B95D" w:rsidR="00C47AA9" w:rsidRPr="00215619" w:rsidRDefault="00C47AA9" w:rsidP="00C47AA9">
                      <w:pPr>
                        <w:rPr>
                          <w:rFonts w:ascii="Arial" w:hAnsi="Arial"/>
                          <w:color w:val="000000"/>
                          <w:lang w:val="fr-FR"/>
                        </w:rPr>
                      </w:pPr>
                      <w:r w:rsidRPr="00270FB5"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 xml:space="preserve">- </w:t>
                      </w:r>
                      <w:r w:rsidR="003E3959"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 xml:space="preserve">Competências: </w:t>
                      </w:r>
                      <w:proofErr w:type="spellStart"/>
                      <w:r w:rsidR="00D3137E">
                        <w:rPr>
                          <w:rFonts w:ascii="Arial" w:hAnsi="Arial"/>
                          <w:lang w:val="en-US"/>
                        </w:rPr>
                        <w:t>Gerenciamento</w:t>
                      </w:r>
                      <w:proofErr w:type="spellEnd"/>
                      <w:r w:rsidR="00D3137E">
                        <w:rPr>
                          <w:rFonts w:ascii="Arial" w:hAnsi="Arial"/>
                          <w:lang w:val="en-US"/>
                        </w:rPr>
                        <w:t xml:space="preserve"> de </w:t>
                      </w:r>
                      <w:proofErr w:type="spellStart"/>
                      <w:r w:rsidR="00D3137E">
                        <w:rPr>
                          <w:rFonts w:ascii="Arial" w:hAnsi="Arial"/>
                          <w:lang w:val="en-US"/>
                        </w:rPr>
                        <w:t>projetos</w:t>
                      </w:r>
                      <w:proofErr w:type="spellEnd"/>
                      <w:r w:rsidR="00D3137E">
                        <w:rPr>
                          <w:rFonts w:ascii="Arial" w:hAnsi="Arial"/>
                          <w:lang w:val="en-US"/>
                        </w:rPr>
                        <w:t xml:space="preserve">, </w:t>
                      </w:r>
                      <w:proofErr w:type="spellStart"/>
                      <w:r w:rsidR="00D3137E">
                        <w:rPr>
                          <w:rFonts w:ascii="Helvetica" w:hAnsi="Helvetica" w:cs="Helvetica"/>
                          <w:color w:val="000000"/>
                          <w:shd w:val="clear" w:color="auto" w:fill="FFFFFF"/>
                        </w:rPr>
                        <w:t>Gerenciamento</w:t>
                      </w:r>
                      <w:proofErr w:type="spellEnd"/>
                      <w:r w:rsidR="00D3137E">
                        <w:rPr>
                          <w:rFonts w:ascii="Helvetica" w:hAnsi="Helvetica" w:cs="Helvetica"/>
                          <w:color w:val="000000"/>
                          <w:shd w:val="clear" w:color="auto" w:fill="FFFFFF"/>
                        </w:rPr>
                        <w:t xml:space="preserve"> de </w:t>
                      </w:r>
                      <w:proofErr w:type="spellStart"/>
                      <w:r w:rsidR="00D3137E">
                        <w:rPr>
                          <w:rFonts w:ascii="Helvetica" w:hAnsi="Helvetica" w:cs="Helvetica"/>
                          <w:color w:val="000000"/>
                          <w:shd w:val="clear" w:color="auto" w:fill="FFFFFF"/>
                        </w:rPr>
                        <w:t>conflito</w:t>
                      </w:r>
                      <w:proofErr w:type="spellEnd"/>
                      <w:r w:rsidR="00D3137E">
                        <w:rPr>
                          <w:rFonts w:ascii="Helvetica" w:hAnsi="Helvetica" w:cs="Helvetica"/>
                          <w:color w:val="000000"/>
                          <w:shd w:val="clear" w:color="auto" w:fill="FFFFFF"/>
                        </w:rPr>
                        <w:t xml:space="preserve"> e </w:t>
                      </w:r>
                      <w:r w:rsidR="00D3137E">
                        <w:rPr>
                          <w:rFonts w:ascii="Helvetica" w:hAnsi="Helvetica" w:cs="Helvetica"/>
                          <w:i/>
                          <w:iCs/>
                          <w:color w:val="222222"/>
                          <w:shd w:val="clear" w:color="auto" w:fill="FFFFFF"/>
                        </w:rPr>
                        <w:t>Negociador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47AA9" w:rsidRPr="00C47AA9">
        <w:rPr>
          <w:rFonts w:ascii="Arial" w:hAnsi="Arial"/>
          <w:b/>
          <w:noProof/>
          <w:color w:val="E36C0A"/>
          <w:sz w:val="36"/>
          <w:szCs w:val="36"/>
          <w:lang w:val="fr-FR" w:eastAsia="fr-FR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DB6A8C9" wp14:editId="4375FEB0">
                <wp:simplePos x="0" y="0"/>
                <wp:positionH relativeFrom="column">
                  <wp:posOffset>2032635</wp:posOffset>
                </wp:positionH>
                <wp:positionV relativeFrom="paragraph">
                  <wp:posOffset>2283460</wp:posOffset>
                </wp:positionV>
                <wp:extent cx="2286000" cy="1485900"/>
                <wp:effectExtent l="0" t="0" r="0" b="0"/>
                <wp:wrapThrough wrapText="bothSides">
                  <wp:wrapPolygon edited="0">
                    <wp:start x="360" y="831"/>
                    <wp:lineTo x="360" y="20769"/>
                    <wp:lineTo x="21060" y="20769"/>
                    <wp:lineTo x="21060" y="831"/>
                    <wp:lineTo x="360" y="831"/>
                  </wp:wrapPolygon>
                </wp:wrapThrough>
                <wp:docPr id="14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281E15" w14:textId="54D1C243" w:rsidR="00C47AA9" w:rsidRPr="00C47AA9" w:rsidRDefault="003E3959" w:rsidP="00C47AA9">
                            <w:pPr>
                              <w:rPr>
                                <w:rFonts w:ascii="Arial" w:hAnsi="Arial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lang w:val="en-US"/>
                              </w:rPr>
                              <w:t>Português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D3137E">
                              <w:rPr>
                                <w:rFonts w:ascii="Arial" w:hAnsi="Arial"/>
                                <w:lang w:val="en-US"/>
                              </w:rPr>
                              <w:t>Avançado</w:t>
                            </w:r>
                            <w:proofErr w:type="spellEnd"/>
                          </w:p>
                          <w:p w14:paraId="0E85AB46" w14:textId="01615AF7" w:rsidR="00C47AA9" w:rsidRPr="00D3137E" w:rsidRDefault="003E3959" w:rsidP="00C47AA9">
                            <w:pPr>
                              <w:rPr>
                                <w:rFonts w:ascii="Arial" w:hAnsi="Arial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lang w:val="en-US"/>
                              </w:rPr>
                              <w:t>Inglês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D3137E">
                              <w:rPr>
                                <w:rFonts w:ascii="Arial" w:hAnsi="Arial"/>
                                <w:lang w:val="en-US"/>
                              </w:rPr>
                              <w:t>Intermediário</w:t>
                            </w:r>
                            <w:proofErr w:type="spellEnd"/>
                          </w:p>
                          <w:p w14:paraId="39085E24" w14:textId="77777777" w:rsidR="00C47AA9" w:rsidRPr="00C47AA9" w:rsidRDefault="00C47AA9" w:rsidP="00C47A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6A8C9" id="Cuadro de texto 6" o:spid="_x0000_s1031" type="#_x0000_t202" style="position:absolute;margin-left:160.05pt;margin-top:179.8pt;width:180pt;height:11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" filled="f" stroked="f">
                <v:textbox inset=",7.2pt,,7.2pt">
                  <w:txbxContent>
                    <w:p w14:paraId="0B281E15" w14:textId="54D1C243" w:rsidR="00C47AA9" w:rsidRPr="00C47AA9" w:rsidRDefault="003E3959" w:rsidP="00C47AA9">
                      <w:pPr>
                        <w:rPr>
                          <w:rFonts w:ascii="Arial" w:hAnsi="Arial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lang w:val="en-US"/>
                        </w:rPr>
                        <w:t>Português</w:t>
                      </w:r>
                      <w:proofErr w:type="spellEnd"/>
                      <w:r>
                        <w:rPr>
                          <w:rFonts w:ascii="Arial" w:hAnsi="Arial"/>
                          <w:lang w:val="en-US"/>
                        </w:rPr>
                        <w:t xml:space="preserve">: </w:t>
                      </w:r>
                      <w:proofErr w:type="spellStart"/>
                      <w:r w:rsidR="00D3137E">
                        <w:rPr>
                          <w:rFonts w:ascii="Arial" w:hAnsi="Arial"/>
                          <w:lang w:val="en-US"/>
                        </w:rPr>
                        <w:t>Avançado</w:t>
                      </w:r>
                      <w:proofErr w:type="spellEnd"/>
                    </w:p>
                    <w:p w14:paraId="0E85AB46" w14:textId="01615AF7" w:rsidR="00C47AA9" w:rsidRPr="00D3137E" w:rsidRDefault="003E3959" w:rsidP="00C47AA9">
                      <w:pPr>
                        <w:rPr>
                          <w:rFonts w:ascii="Arial" w:hAnsi="Arial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lang w:val="en-US"/>
                        </w:rPr>
                        <w:t>Inglês</w:t>
                      </w:r>
                      <w:proofErr w:type="spellEnd"/>
                      <w:r>
                        <w:rPr>
                          <w:rFonts w:ascii="Arial" w:hAnsi="Arial"/>
                          <w:lang w:val="en-US"/>
                        </w:rPr>
                        <w:t xml:space="preserve">: </w:t>
                      </w:r>
                      <w:proofErr w:type="spellStart"/>
                      <w:r w:rsidR="00D3137E">
                        <w:rPr>
                          <w:rFonts w:ascii="Arial" w:hAnsi="Arial"/>
                          <w:lang w:val="en-US"/>
                        </w:rPr>
                        <w:t>Intermediário</w:t>
                      </w:r>
                      <w:proofErr w:type="spellEnd"/>
                    </w:p>
                    <w:p w14:paraId="39085E24" w14:textId="77777777" w:rsidR="00C47AA9" w:rsidRPr="00C47AA9" w:rsidRDefault="00C47AA9" w:rsidP="00C47AA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7910662" w14:textId="0035FF25" w:rsidR="00A70072" w:rsidRPr="00A70072" w:rsidRDefault="00A70072" w:rsidP="00A70072"/>
    <w:p w14:paraId="71AECFB7" w14:textId="64619746" w:rsidR="00A70072" w:rsidRPr="00A70072" w:rsidRDefault="00A70072" w:rsidP="00A70072"/>
    <w:p w14:paraId="5A6391D2" w14:textId="19269DEC" w:rsidR="00A70072" w:rsidRPr="00A70072" w:rsidRDefault="00A640BD" w:rsidP="00A7007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DD60A03" wp14:editId="174B209C">
                <wp:simplePos x="0" y="0"/>
                <wp:positionH relativeFrom="column">
                  <wp:posOffset>-2348865</wp:posOffset>
                </wp:positionH>
                <wp:positionV relativeFrom="paragraph">
                  <wp:posOffset>3175</wp:posOffset>
                </wp:positionV>
                <wp:extent cx="7200900" cy="0"/>
                <wp:effectExtent l="0" t="0" r="19050" b="19050"/>
                <wp:wrapNone/>
                <wp:docPr id="7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36C0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348B02" id="Conector recto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4.95pt,.25pt" to="382.0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" strokecolor="#e36c0a"/>
            </w:pict>
          </mc:Fallback>
        </mc:AlternateContent>
      </w:r>
    </w:p>
    <w:p w14:paraId="38DE0652" w14:textId="77777777" w:rsidR="00A70072" w:rsidRPr="00A70072" w:rsidRDefault="00A70072" w:rsidP="00A70072"/>
    <w:p w14:paraId="38A55A3F" w14:textId="77777777" w:rsidR="00A70072" w:rsidRPr="00A70072" w:rsidRDefault="00A70072" w:rsidP="00A70072"/>
    <w:p w14:paraId="3A83F04A" w14:textId="77777777" w:rsidR="00A70072" w:rsidRPr="00A70072" w:rsidRDefault="00A70072" w:rsidP="00A70072"/>
    <w:p w14:paraId="72A612B5" w14:textId="7F6DD3E1" w:rsidR="00A70072" w:rsidRPr="00A70072" w:rsidRDefault="006E7EC8" w:rsidP="00CE44D2">
      <w:pPr>
        <w:ind w:hanging="1276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DFE175" wp14:editId="1ED7B3E0">
                <wp:simplePos x="0" y="0"/>
                <wp:positionH relativeFrom="page">
                  <wp:align>left</wp:align>
                </wp:positionH>
                <wp:positionV relativeFrom="paragraph">
                  <wp:posOffset>2842260</wp:posOffset>
                </wp:positionV>
                <wp:extent cx="5236845" cy="1409700"/>
                <wp:effectExtent l="0" t="0" r="0" b="0"/>
                <wp:wrapSquare wrapText="bothSides"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3684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txbx>
                        <w:txbxContent>
                          <w:p w14:paraId="728F3560" w14:textId="4AD242F4" w:rsidR="00AD3A5C" w:rsidRPr="003E3959" w:rsidRDefault="003E3959" w:rsidP="004F25B4">
                            <w:pPr>
                              <w:rPr>
                                <w:rFonts w:ascii="Arial" w:hAnsi="Arial"/>
                                <w:b/>
                                <w:color w:val="E36C0A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3E3959">
                              <w:rPr>
                                <w:rFonts w:ascii="Arial" w:hAnsi="Arial"/>
                                <w:b/>
                                <w:color w:val="E36C0A"/>
                                <w:sz w:val="36"/>
                                <w:szCs w:val="36"/>
                                <w:lang w:val="es-ES"/>
                              </w:rPr>
                              <w:t>EXPERIÊNCIA PROFISSIONAL</w:t>
                            </w:r>
                          </w:p>
                          <w:p w14:paraId="7AFFA007" w14:textId="77777777" w:rsidR="00AD3A5C" w:rsidRPr="003E3959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E3959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                                   </w:t>
                            </w:r>
                          </w:p>
                          <w:p w14:paraId="0557B2DB" w14:textId="1629397E" w:rsidR="000676F3" w:rsidRDefault="00B62EF4" w:rsidP="00A640BD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Tempo: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Atual</w:t>
                            </w:r>
                            <w:proofErr w:type="spellEnd"/>
                          </w:p>
                          <w:p w14:paraId="30C3AE6E" w14:textId="7653AA8A" w:rsidR="00A640BD" w:rsidRPr="003E3959" w:rsidRDefault="003E3959" w:rsidP="00A640BD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3E395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Cidade</w:t>
                            </w:r>
                            <w:proofErr w:type="spellEnd"/>
                            <w:r w:rsidRPr="003E395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-</w:t>
                            </w:r>
                            <w:proofErr w:type="gramStart"/>
                            <w:r w:rsidRPr="003E395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País</w:t>
                            </w:r>
                            <w:r w:rsidR="00B62EF4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:</w:t>
                            </w:r>
                            <w:proofErr w:type="gramEnd"/>
                            <w:r w:rsidR="00B62EF4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São Paulo - Brasil</w:t>
                            </w:r>
                          </w:p>
                          <w:p w14:paraId="5E076ECD" w14:textId="77777777" w:rsidR="00A640BD" w:rsidRPr="003E3959" w:rsidRDefault="00A640BD" w:rsidP="00A640BD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5E329B31" w14:textId="77777777" w:rsidR="00A640BD" w:rsidRPr="003E3959" w:rsidRDefault="00A640BD" w:rsidP="00A640BD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56789625" w14:textId="77777777" w:rsidR="00A640BD" w:rsidRPr="003E3959" w:rsidRDefault="00A640BD" w:rsidP="00A640BD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6B24E022" w14:textId="77777777" w:rsidR="00A640BD" w:rsidRPr="003E3959" w:rsidRDefault="00A640BD" w:rsidP="00A640BD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27808A7C" w14:textId="77777777" w:rsidR="00A640BD" w:rsidRPr="00270FB5" w:rsidRDefault="00A640BD" w:rsidP="00A640BD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94D80C8" w14:textId="77777777" w:rsidR="00A640BD" w:rsidRPr="00270FB5" w:rsidRDefault="00A640BD" w:rsidP="00A640BD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D5221F0" w14:textId="77777777" w:rsidR="00A640BD" w:rsidRPr="00270FB5" w:rsidRDefault="00A640BD" w:rsidP="00A640BD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2ECF79C" w14:textId="77777777" w:rsidR="00A640BD" w:rsidRPr="00270FB5" w:rsidRDefault="00A640BD" w:rsidP="00A640BD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7E40C96" w14:textId="77777777" w:rsidR="00A640BD" w:rsidRPr="00270FB5" w:rsidRDefault="00A640BD" w:rsidP="00A640BD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6"/>
                                <w:szCs w:val="6"/>
                                <w:lang w:val="en-US"/>
                              </w:rPr>
                            </w:pPr>
                          </w:p>
                          <w:p w14:paraId="6C38DD9C" w14:textId="468F648D" w:rsidR="00AD3A5C" w:rsidRPr="00E02E0A" w:rsidRDefault="00AD3A5C" w:rsidP="00A640BD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DFE175" id="Cuadro de texto 9" o:spid="_x0000_s1032" type="#_x0000_t202" style="position:absolute;margin-left:0;margin-top:223.8pt;width:412.35pt;height:111pt;z-index:2516787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" filled="f" stroked="f">
                <v:textbox>
                  <w:txbxContent>
                    <w:p w14:paraId="728F3560" w14:textId="4AD242F4" w:rsidR="00AD3A5C" w:rsidRPr="003E3959" w:rsidRDefault="003E3959" w:rsidP="004F25B4">
                      <w:pPr>
                        <w:rPr>
                          <w:rFonts w:ascii="Arial" w:hAnsi="Arial"/>
                          <w:b/>
                          <w:color w:val="E36C0A"/>
                          <w:sz w:val="36"/>
                          <w:szCs w:val="36"/>
                          <w:lang w:val="es-ES"/>
                        </w:rPr>
                      </w:pPr>
                      <w:r w:rsidRPr="003E3959">
                        <w:rPr>
                          <w:rFonts w:ascii="Arial" w:hAnsi="Arial"/>
                          <w:b/>
                          <w:color w:val="E36C0A"/>
                          <w:sz w:val="36"/>
                          <w:szCs w:val="36"/>
                          <w:lang w:val="es-ES"/>
                        </w:rPr>
                        <w:t>EXPERIÊNCIA PROFISSIONAL</w:t>
                      </w:r>
                    </w:p>
                    <w:p w14:paraId="7AFFA007" w14:textId="77777777" w:rsidR="00AD3A5C" w:rsidRPr="003E3959" w:rsidRDefault="00AD3A5C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3E3959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                                   </w:t>
                      </w:r>
                    </w:p>
                    <w:p w14:paraId="0557B2DB" w14:textId="1629397E" w:rsidR="000676F3" w:rsidRDefault="00B62EF4" w:rsidP="00A640BD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Tempo: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Atual</w:t>
                      </w:r>
                      <w:proofErr w:type="spellEnd"/>
                    </w:p>
                    <w:p w14:paraId="30C3AE6E" w14:textId="7653AA8A" w:rsidR="00A640BD" w:rsidRPr="003E3959" w:rsidRDefault="003E3959" w:rsidP="00A640BD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3E395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Cidade</w:t>
                      </w:r>
                      <w:proofErr w:type="spellEnd"/>
                      <w:r w:rsidRPr="003E395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-</w:t>
                      </w:r>
                      <w:proofErr w:type="gramStart"/>
                      <w:r w:rsidRPr="003E395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País</w:t>
                      </w:r>
                      <w:r w:rsidR="00B62EF4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:</w:t>
                      </w:r>
                      <w:proofErr w:type="gramEnd"/>
                      <w:r w:rsidR="00B62EF4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São Paulo - Brasil</w:t>
                      </w:r>
                    </w:p>
                    <w:p w14:paraId="5E076ECD" w14:textId="77777777" w:rsidR="00A640BD" w:rsidRPr="003E3959" w:rsidRDefault="00A640BD" w:rsidP="00A640BD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</w:p>
                    <w:p w14:paraId="5E329B31" w14:textId="77777777" w:rsidR="00A640BD" w:rsidRPr="003E3959" w:rsidRDefault="00A640BD" w:rsidP="00A640BD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</w:p>
                    <w:p w14:paraId="56789625" w14:textId="77777777" w:rsidR="00A640BD" w:rsidRPr="003E3959" w:rsidRDefault="00A640BD" w:rsidP="00A640BD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</w:p>
                    <w:p w14:paraId="6B24E022" w14:textId="77777777" w:rsidR="00A640BD" w:rsidRPr="003E3959" w:rsidRDefault="00A640BD" w:rsidP="00A640BD">
                      <w:pPr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  <w:lang w:val="es-ES"/>
                        </w:rPr>
                      </w:pPr>
                    </w:p>
                    <w:p w14:paraId="27808A7C" w14:textId="77777777" w:rsidR="00A640BD" w:rsidRPr="00270FB5" w:rsidRDefault="00A640BD" w:rsidP="00A640BD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094D80C8" w14:textId="77777777" w:rsidR="00A640BD" w:rsidRPr="00270FB5" w:rsidRDefault="00A640BD" w:rsidP="00A640BD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7D5221F0" w14:textId="77777777" w:rsidR="00A640BD" w:rsidRPr="00270FB5" w:rsidRDefault="00A640BD" w:rsidP="00A640BD">
                      <w:pPr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52ECF79C" w14:textId="77777777" w:rsidR="00A640BD" w:rsidRPr="00270FB5" w:rsidRDefault="00A640BD" w:rsidP="00A640BD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67E40C96" w14:textId="77777777" w:rsidR="00A640BD" w:rsidRPr="00270FB5" w:rsidRDefault="00A640BD" w:rsidP="00A640BD">
                      <w:pPr>
                        <w:rPr>
                          <w:rFonts w:ascii="Arial" w:hAnsi="Arial"/>
                          <w:b/>
                          <w:color w:val="000000"/>
                          <w:sz w:val="6"/>
                          <w:szCs w:val="6"/>
                          <w:lang w:val="en-US"/>
                        </w:rPr>
                      </w:pPr>
                    </w:p>
                    <w:p w14:paraId="6C38DD9C" w14:textId="468F648D" w:rsidR="00AD3A5C" w:rsidRPr="00E02E0A" w:rsidRDefault="00AD3A5C" w:rsidP="00A640BD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711C4EB" wp14:editId="44E2A380">
                <wp:simplePos x="0" y="0"/>
                <wp:positionH relativeFrom="column">
                  <wp:posOffset>1234440</wp:posOffset>
                </wp:positionH>
                <wp:positionV relativeFrom="paragraph">
                  <wp:posOffset>3167380</wp:posOffset>
                </wp:positionV>
                <wp:extent cx="5143500" cy="1238250"/>
                <wp:effectExtent l="0" t="0" r="0" b="0"/>
                <wp:wrapSquare wrapText="bothSides"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4350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txbx>
                        <w:txbxContent>
                          <w:p w14:paraId="7E94D0E6" w14:textId="77D478B6" w:rsidR="00A640BD" w:rsidRPr="00744688" w:rsidRDefault="000676F3" w:rsidP="00A640BD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t>Stefanini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t>Brasil</w:t>
                            </w:r>
                            <w:proofErr w:type="spellEnd"/>
                            <w:r w:rsidR="003E3959"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3E3959"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t>Setor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IT SOLUTIONS</w:t>
                            </w:r>
                          </w:p>
                          <w:p w14:paraId="2E1F10AD" w14:textId="3148DB24" w:rsidR="00A640BD" w:rsidRPr="00744688" w:rsidRDefault="003E3959" w:rsidP="00A640BD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u w:val="single"/>
                                <w:lang w:val="en-US"/>
                              </w:rPr>
                              <w:t>Carg</w:t>
                            </w:r>
                            <w:r w:rsidR="00B62EF4">
                              <w:rPr>
                                <w:rFonts w:ascii="Arial" w:hAnsi="Arial"/>
                                <w:color w:val="000000"/>
                                <w:u w:val="single"/>
                                <w:lang w:val="en-US"/>
                              </w:rPr>
                              <w:t xml:space="preserve">o: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  <w:u w:val="single"/>
                                <w:lang w:val="en-US"/>
                              </w:rPr>
                              <w:t>Governança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  <w:u w:val="single"/>
                                <w:lang w:val="en-US"/>
                              </w:rPr>
                              <w:t>\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  <w:u w:val="single"/>
                                <w:lang w:val="en-US"/>
                              </w:rPr>
                              <w:t>Implantação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  <w:u w:val="single"/>
                                <w:lang w:val="en-US"/>
                              </w:rPr>
                              <w:t>.</w:t>
                            </w:r>
                          </w:p>
                          <w:p w14:paraId="686B2F23" w14:textId="56D3446C" w:rsidR="00A640BD" w:rsidRPr="009723C8" w:rsidRDefault="003E3959" w:rsidP="00B62EF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Missões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tarefas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efetuadas</w:t>
                            </w:r>
                            <w:proofErr w:type="spellEnd"/>
                            <w:r w:rsidR="00A640BD" w:rsidRPr="00744688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Gerenciamento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violações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de SLA’s,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cooperando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com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proatividade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e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metodologias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ou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processos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que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façam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as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ações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dos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grupos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solucionadores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serem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mais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efetivas</w:t>
                            </w:r>
                            <w:proofErr w:type="spellEnd"/>
                            <w:r w:rsidR="006D28B1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D28B1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após</w:t>
                            </w:r>
                            <w:proofErr w:type="spellEnd"/>
                            <w:r w:rsidR="006D28B1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D28B1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entender</w:t>
                            </w:r>
                            <w:proofErr w:type="spellEnd"/>
                            <w:r w:rsidR="006D28B1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="006D28B1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necessidade</w:t>
                            </w:r>
                            <w:proofErr w:type="spellEnd"/>
                            <w:r w:rsidR="006D28B1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do </w:t>
                            </w:r>
                            <w:proofErr w:type="spellStart"/>
                            <w:r w:rsidR="006D28B1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cliente</w:t>
                            </w:r>
                            <w:proofErr w:type="spellEnd"/>
                            <w:r w:rsidR="006D28B1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72FC37FD" w14:textId="77777777" w:rsidR="00A640BD" w:rsidRPr="00270FB5" w:rsidRDefault="00A640BD" w:rsidP="00A640BD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AF1609F" w14:textId="77777777" w:rsidR="00AD3A5C" w:rsidRPr="004C6CBA" w:rsidRDefault="00AD3A5C" w:rsidP="00215619">
                            <w:pPr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1C4EB" id="Cuadro de texto 10" o:spid="_x0000_s1033" type="#_x0000_t202" style="position:absolute;margin-left:97.2pt;margin-top:249.4pt;width:405pt;height:97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" filled="f" stroked="f">
                <v:textbox>
                  <w:txbxContent>
                    <w:p w14:paraId="7E94D0E6" w14:textId="77D478B6" w:rsidR="00A640BD" w:rsidRPr="00744688" w:rsidRDefault="000676F3" w:rsidP="00A640BD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t>Stefanini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t>Brasil</w:t>
                      </w:r>
                      <w:proofErr w:type="spellEnd"/>
                      <w:r w:rsidR="003E3959"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t xml:space="preserve">, </w:t>
                      </w:r>
                      <w:proofErr w:type="spellStart"/>
                      <w:r w:rsidR="003E3959"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t>Setor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 IT SOLUTIONS</w:t>
                      </w:r>
                    </w:p>
                    <w:p w14:paraId="2E1F10AD" w14:textId="3148DB24" w:rsidR="00A640BD" w:rsidRPr="00744688" w:rsidRDefault="003E3959" w:rsidP="00A640BD">
                      <w:pPr>
                        <w:rPr>
                          <w:rFonts w:ascii="Arial" w:hAnsi="Arial"/>
                          <w:color w:val="000000"/>
                          <w:u w:val="single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u w:val="single"/>
                          <w:lang w:val="en-US"/>
                        </w:rPr>
                        <w:t>Carg</w:t>
                      </w:r>
                      <w:r w:rsidR="00B62EF4">
                        <w:rPr>
                          <w:rFonts w:ascii="Arial" w:hAnsi="Arial"/>
                          <w:color w:val="000000"/>
                          <w:u w:val="single"/>
                          <w:lang w:val="en-US"/>
                        </w:rPr>
                        <w:t xml:space="preserve">o: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  <w:u w:val="single"/>
                          <w:lang w:val="en-US"/>
                        </w:rPr>
                        <w:t>Governança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  <w:u w:val="single"/>
                          <w:lang w:val="en-US"/>
                        </w:rPr>
                        <w:t>\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  <w:u w:val="single"/>
                          <w:lang w:val="en-US"/>
                        </w:rPr>
                        <w:t>Implantação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  <w:u w:val="single"/>
                          <w:lang w:val="en-US"/>
                        </w:rPr>
                        <w:t>.</w:t>
                      </w:r>
                    </w:p>
                    <w:p w14:paraId="686B2F23" w14:textId="56D3446C" w:rsidR="00A640BD" w:rsidRPr="009723C8" w:rsidRDefault="003E3959" w:rsidP="00B62EF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Missões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e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tarefas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efetuadas</w:t>
                      </w:r>
                      <w:proofErr w:type="spellEnd"/>
                      <w:r w:rsidR="00A640BD" w:rsidRPr="00744688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Gerenciamento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de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violações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de SLA’s,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cooperando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com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proatividade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e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metodologias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ou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processos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que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façam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as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ações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dos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grupos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solucionadores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serem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mais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efetivas</w:t>
                      </w:r>
                      <w:proofErr w:type="spellEnd"/>
                      <w:r w:rsidR="006D28B1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6D28B1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após</w:t>
                      </w:r>
                      <w:proofErr w:type="spellEnd"/>
                      <w:r w:rsidR="006D28B1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6D28B1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entender</w:t>
                      </w:r>
                      <w:proofErr w:type="spellEnd"/>
                      <w:r w:rsidR="006D28B1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a </w:t>
                      </w:r>
                      <w:proofErr w:type="spellStart"/>
                      <w:r w:rsidR="006D28B1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necessidade</w:t>
                      </w:r>
                      <w:proofErr w:type="spellEnd"/>
                      <w:r w:rsidR="006D28B1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do </w:t>
                      </w:r>
                      <w:proofErr w:type="spellStart"/>
                      <w:r w:rsidR="006D28B1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cliente</w:t>
                      </w:r>
                      <w:proofErr w:type="spellEnd"/>
                      <w:r w:rsidR="006D28B1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72FC37FD" w14:textId="77777777" w:rsidR="00A640BD" w:rsidRPr="00270FB5" w:rsidRDefault="00A640BD" w:rsidP="00A640BD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2AF1609F" w14:textId="77777777" w:rsidR="00AD3A5C" w:rsidRPr="004C6CBA" w:rsidRDefault="00AD3A5C" w:rsidP="00215619">
                      <w:pPr>
                        <w:rPr>
                          <w:color w:val="00000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62EF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2EBC8A" wp14:editId="68B4EE60">
                <wp:simplePos x="0" y="0"/>
                <wp:positionH relativeFrom="column">
                  <wp:posOffset>-2307590</wp:posOffset>
                </wp:positionH>
                <wp:positionV relativeFrom="paragraph">
                  <wp:posOffset>4605020</wp:posOffset>
                </wp:positionV>
                <wp:extent cx="7200900" cy="1685925"/>
                <wp:effectExtent l="0" t="0" r="0" b="9525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00900" cy="16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txbx>
                        <w:txbxContent>
                          <w:p w14:paraId="24A3BB37" w14:textId="326FD27D" w:rsidR="00215619" w:rsidRPr="00D458E1" w:rsidRDefault="003E3959" w:rsidP="00215619">
                            <w:pPr>
                              <w:rPr>
                                <w:rFonts w:ascii="Arial" w:hAnsi="Arial"/>
                                <w:b/>
                                <w:color w:val="E36C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E36C0A"/>
                                <w:sz w:val="36"/>
                                <w:szCs w:val="36"/>
                              </w:rPr>
                              <w:t>INTERESSES</w:t>
                            </w:r>
                          </w:p>
                          <w:p w14:paraId="3851F703" w14:textId="77777777" w:rsidR="00215619" w:rsidRPr="00E02E0A" w:rsidRDefault="00215619" w:rsidP="00215619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5DA03DB" w14:textId="502363F0" w:rsidR="00215619" w:rsidRPr="006C1653" w:rsidRDefault="00215619" w:rsidP="00215619">
                            <w:pPr>
                              <w:rPr>
                                <w:color w:val="000000"/>
                              </w:rPr>
                            </w:pPr>
                            <w:r w:rsidRPr="00C30736"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Cooperar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com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 a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instituição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 no quesito de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Processos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metodologias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arquitetura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 de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solução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 e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product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owner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com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 o foco do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crecimento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 colaborativo de todos que se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esforçam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 por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um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bem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maior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, o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crescimento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 da empresa. Pretendo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fazer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ju</w:t>
                            </w:r>
                            <w:r w:rsidR="006C1653">
                              <w:rPr>
                                <w:rFonts w:ascii="Arial" w:hAnsi="Arial"/>
                                <w:color w:val="000000"/>
                              </w:rPr>
                              <w:t>s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ao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meu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salário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 de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acordo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com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minhas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atividades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, e entregar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com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6C1653">
                              <w:rPr>
                                <w:rFonts w:ascii="Arial" w:hAnsi="Arial"/>
                                <w:color w:val="000000"/>
                              </w:rPr>
                              <w:t>ê</w:t>
                            </w:r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xito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>aquilo</w:t>
                            </w:r>
                            <w:proofErr w:type="spellEnd"/>
                            <w:r w:rsidR="00B62EF4">
                              <w:rPr>
                                <w:rFonts w:ascii="Arial" w:hAnsi="Arial"/>
                                <w:color w:val="000000"/>
                              </w:rPr>
                              <w:t xml:space="preserve"> que</w:t>
                            </w:r>
                            <w:r w:rsidR="006C1653"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6C1653">
                              <w:rPr>
                                <w:rFonts w:ascii="Arial" w:hAnsi="Arial"/>
                                <w:color w:val="000000"/>
                              </w:rPr>
                              <w:t>na</w:t>
                            </w:r>
                            <w:proofErr w:type="spellEnd"/>
                            <w:r w:rsidR="006C1653"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6C1653">
                              <w:rPr>
                                <w:rFonts w:ascii="Arial" w:hAnsi="Arial"/>
                                <w:color w:val="000000"/>
                              </w:rPr>
                              <w:t>minha</w:t>
                            </w:r>
                            <w:proofErr w:type="spellEnd"/>
                            <w:r w:rsidR="006C1653"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6C1653">
                              <w:rPr>
                                <w:rFonts w:ascii="Arial" w:hAnsi="Arial"/>
                                <w:color w:val="000000"/>
                              </w:rPr>
                              <w:t>responsabilidade</w:t>
                            </w:r>
                            <w:proofErr w:type="spellEnd"/>
                            <w:r w:rsidR="006C1653"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6C1653">
                              <w:rPr>
                                <w:rFonts w:ascii="Arial" w:hAnsi="Arial"/>
                                <w:color w:val="000000"/>
                              </w:rPr>
                              <w:t>foi</w:t>
                            </w:r>
                            <w:proofErr w:type="spellEnd"/>
                            <w:r w:rsidR="006C1653">
                              <w:rPr>
                                <w:rFonts w:ascii="Arial" w:hAnsi="Arial"/>
                                <w:color w:val="000000"/>
                              </w:rPr>
                              <w:t xml:space="preserve"> designado.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EBC8A" id="Cuadro de texto 8" o:spid="_x0000_s1033" type="#_x0000_t202" style="position:absolute;margin-left:-181.7pt;margin-top:362.6pt;width:567pt;height:13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" filled="f" stroked="f">
                <v:textbox>
                  <w:txbxContent>
                    <w:p w14:paraId="24A3BB37" w14:textId="326FD27D" w:rsidR="00215619" w:rsidRPr="00D458E1" w:rsidRDefault="003E3959" w:rsidP="00215619">
                      <w:pPr>
                        <w:rPr>
                          <w:rFonts w:ascii="Arial" w:hAnsi="Arial"/>
                          <w:b/>
                          <w:color w:val="E36C0A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E36C0A"/>
                          <w:sz w:val="36"/>
                          <w:szCs w:val="36"/>
                        </w:rPr>
                        <w:t>INTERESSES</w:t>
                      </w:r>
                    </w:p>
                    <w:p w14:paraId="3851F703" w14:textId="77777777" w:rsidR="00215619" w:rsidRPr="00E02E0A" w:rsidRDefault="00215619" w:rsidP="00215619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14:paraId="75DA03DB" w14:textId="502363F0" w:rsidR="00215619" w:rsidRPr="006C1653" w:rsidRDefault="00215619" w:rsidP="00215619">
                      <w:pPr>
                        <w:rPr>
                          <w:color w:val="000000"/>
                        </w:rPr>
                      </w:pPr>
                      <w:r w:rsidRPr="00C30736">
                        <w:rPr>
                          <w:rFonts w:ascii="Arial" w:hAnsi="Arial"/>
                          <w:b/>
                          <w:color w:val="000000"/>
                        </w:rPr>
                        <w:t xml:space="preserve"> </w:t>
                      </w:r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Cooperar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com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 a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instituição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 no quesito de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Processos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,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metodologias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,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arquitetura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 de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solução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 e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product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owner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com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 o foco do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crecimento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 colaborativo de todos que se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esforçam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 por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um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bem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maior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, o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crescimento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 da empresa. Pretendo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fazer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ju</w:t>
                      </w:r>
                      <w:r w:rsidR="006C1653">
                        <w:rPr>
                          <w:rFonts w:ascii="Arial" w:hAnsi="Arial"/>
                          <w:color w:val="000000"/>
                        </w:rPr>
                        <w:t>s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ao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meu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salário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 de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acordo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com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minhas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atividades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, e entregar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com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  <w:proofErr w:type="spellStart"/>
                      <w:r w:rsidR="006C1653">
                        <w:rPr>
                          <w:rFonts w:ascii="Arial" w:hAnsi="Arial"/>
                          <w:color w:val="000000"/>
                        </w:rPr>
                        <w:t>ê</w:t>
                      </w:r>
                      <w:r w:rsidR="00B62EF4">
                        <w:rPr>
                          <w:rFonts w:ascii="Arial" w:hAnsi="Arial"/>
                          <w:color w:val="000000"/>
                        </w:rPr>
                        <w:t>xito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, </w:t>
                      </w:r>
                      <w:proofErr w:type="spellStart"/>
                      <w:r w:rsidR="00B62EF4">
                        <w:rPr>
                          <w:rFonts w:ascii="Arial" w:hAnsi="Arial"/>
                          <w:color w:val="000000"/>
                        </w:rPr>
                        <w:t>aquilo</w:t>
                      </w:r>
                      <w:proofErr w:type="spellEnd"/>
                      <w:r w:rsidR="00B62EF4">
                        <w:rPr>
                          <w:rFonts w:ascii="Arial" w:hAnsi="Arial"/>
                          <w:color w:val="000000"/>
                        </w:rPr>
                        <w:t xml:space="preserve"> que</w:t>
                      </w:r>
                      <w:r w:rsidR="006C1653"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  <w:proofErr w:type="spellStart"/>
                      <w:r w:rsidR="006C1653">
                        <w:rPr>
                          <w:rFonts w:ascii="Arial" w:hAnsi="Arial"/>
                          <w:color w:val="000000"/>
                        </w:rPr>
                        <w:t>na</w:t>
                      </w:r>
                      <w:proofErr w:type="spellEnd"/>
                      <w:r w:rsidR="006C1653"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  <w:proofErr w:type="spellStart"/>
                      <w:r w:rsidR="006C1653">
                        <w:rPr>
                          <w:rFonts w:ascii="Arial" w:hAnsi="Arial"/>
                          <w:color w:val="000000"/>
                        </w:rPr>
                        <w:t>minha</w:t>
                      </w:r>
                      <w:proofErr w:type="spellEnd"/>
                      <w:r w:rsidR="006C1653"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  <w:proofErr w:type="spellStart"/>
                      <w:r w:rsidR="006C1653">
                        <w:rPr>
                          <w:rFonts w:ascii="Arial" w:hAnsi="Arial"/>
                          <w:color w:val="000000"/>
                        </w:rPr>
                        <w:t>responsabilidade</w:t>
                      </w:r>
                      <w:proofErr w:type="spellEnd"/>
                      <w:r w:rsidR="006C1653"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  <w:proofErr w:type="spellStart"/>
                      <w:r w:rsidR="006C1653">
                        <w:rPr>
                          <w:rFonts w:ascii="Arial" w:hAnsi="Arial"/>
                          <w:color w:val="000000"/>
                        </w:rPr>
                        <w:t>foi</w:t>
                      </w:r>
                      <w:proofErr w:type="spellEnd"/>
                      <w:r w:rsidR="006C1653">
                        <w:rPr>
                          <w:rFonts w:ascii="Arial" w:hAnsi="Arial"/>
                          <w:color w:val="000000"/>
                        </w:rPr>
                        <w:t xml:space="preserve"> designado.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EF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A86077" wp14:editId="058D6D19">
                <wp:simplePos x="0" y="0"/>
                <wp:positionH relativeFrom="column">
                  <wp:posOffset>-2155825</wp:posOffset>
                </wp:positionH>
                <wp:positionV relativeFrom="paragraph">
                  <wp:posOffset>4483735</wp:posOffset>
                </wp:positionV>
                <wp:extent cx="7200900" cy="0"/>
                <wp:effectExtent l="0" t="0" r="19050" b="19050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36C0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A51220" id="Conector recto 4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9.75pt,353.05pt" to="397.25pt,3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" strokecolor="#e36c0a"/>
            </w:pict>
          </mc:Fallback>
        </mc:AlternateContent>
      </w:r>
      <w:r w:rsidR="000676F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A7F3612" wp14:editId="503AA179">
                <wp:simplePos x="0" y="0"/>
                <wp:positionH relativeFrom="column">
                  <wp:posOffset>-2308225</wp:posOffset>
                </wp:positionH>
                <wp:positionV relativeFrom="paragraph">
                  <wp:posOffset>598170</wp:posOffset>
                </wp:positionV>
                <wp:extent cx="7200900" cy="2171700"/>
                <wp:effectExtent l="0" t="0" r="0" b="0"/>
                <wp:wrapSquare wrapText="bothSides"/>
                <wp:docPr id="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009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txbx>
                        <w:txbxContent>
                          <w:p w14:paraId="30C4F28B" w14:textId="59DD2267" w:rsidR="00AD3A5C" w:rsidRPr="00924116" w:rsidRDefault="003E3959" w:rsidP="00CE44D2">
                            <w:pPr>
                              <w:ind w:firstLine="142"/>
                              <w:rPr>
                                <w:rFonts w:ascii="Arial" w:hAnsi="Arial"/>
                                <w:b/>
                                <w:color w:val="E36C0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E36C0A"/>
                                <w:sz w:val="36"/>
                                <w:szCs w:val="36"/>
                                <w:lang w:val="en-US"/>
                              </w:rPr>
                              <w:t>EDUCAÇÃO</w:t>
                            </w:r>
                          </w:p>
                          <w:p w14:paraId="0E99817C" w14:textId="77777777" w:rsidR="00AD3A5C" w:rsidRPr="00924116" w:rsidRDefault="00AD3A5C" w:rsidP="00CE44D2">
                            <w:pPr>
                              <w:ind w:firstLine="142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209345C" w14:textId="648E4748" w:rsidR="00AD3A5C" w:rsidRPr="003E3959" w:rsidRDefault="00215619" w:rsidP="00CE44D2">
                            <w:pPr>
                              <w:ind w:firstLine="142"/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E395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0676F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Tempo: 2 ANOS - </w:t>
                            </w:r>
                            <w:proofErr w:type="spellStart"/>
                            <w:r w:rsidR="003E3959" w:rsidRPr="003E3959">
                              <w:rPr>
                                <w:rFonts w:ascii="Arial" w:hAnsi="Arial"/>
                                <w:color w:val="000000"/>
                                <w:lang w:val="es-ES"/>
                              </w:rPr>
                              <w:t>Graduação</w:t>
                            </w:r>
                            <w:proofErr w:type="spellEnd"/>
                            <w:r w:rsidR="003E3959" w:rsidRPr="003E3959">
                              <w:rPr>
                                <w:rFonts w:ascii="Arial" w:hAnsi="Arial"/>
                                <w:color w:val="000000"/>
                                <w:lang w:val="es-ES"/>
                              </w:rPr>
                              <w:t xml:space="preserve"> em </w:t>
                            </w:r>
                            <w:proofErr w:type="spellStart"/>
                            <w:r w:rsidR="000676F3">
                              <w:rPr>
                                <w:rFonts w:ascii="Arial" w:hAnsi="Arial"/>
                                <w:color w:val="000000"/>
                                <w:lang w:val="es-ES"/>
                              </w:rPr>
                              <w:t>Análise</w:t>
                            </w:r>
                            <w:proofErr w:type="spellEnd"/>
                            <w:r w:rsidR="000676F3">
                              <w:rPr>
                                <w:rFonts w:ascii="Arial" w:hAnsi="Arial"/>
                                <w:color w:val="000000"/>
                                <w:lang w:val="es-ES"/>
                              </w:rPr>
                              <w:t xml:space="preserve"> e </w:t>
                            </w:r>
                            <w:proofErr w:type="spellStart"/>
                            <w:r w:rsidR="000676F3">
                              <w:rPr>
                                <w:rFonts w:ascii="Arial" w:hAnsi="Arial"/>
                                <w:color w:val="000000"/>
                                <w:lang w:val="es-ES"/>
                              </w:rPr>
                              <w:t>Desenvolvimento</w:t>
                            </w:r>
                            <w:proofErr w:type="spellEnd"/>
                            <w:r w:rsidR="000676F3">
                              <w:rPr>
                                <w:rFonts w:ascii="Arial" w:hAnsi="Arial"/>
                                <w:color w:val="000000"/>
                                <w:lang w:val="es-ES"/>
                              </w:rPr>
                              <w:t xml:space="preserve"> de Sistemas.</w:t>
                            </w:r>
                            <w:r w:rsidR="00922E4B">
                              <w:rPr>
                                <w:rFonts w:ascii="Arial" w:hAnsi="Arial"/>
                                <w:color w:val="000000"/>
                                <w:lang w:val="es-ES"/>
                              </w:rPr>
                              <w:t xml:space="preserve"> (Término </w:t>
                            </w:r>
                            <w:r w:rsidR="00922E4B">
                              <w:rPr>
                                <w:rFonts w:ascii="Arial" w:hAnsi="Arial" w:cs="Arial"/>
                                <w:color w:val="545454"/>
                                <w:sz w:val="21"/>
                                <w:szCs w:val="21"/>
                                <w:shd w:val="clear" w:color="auto" w:fill="FFFFFF"/>
                              </w:rPr>
                              <w:t>20/12 /2020</w:t>
                            </w:r>
                            <w:r w:rsidR="00922E4B">
                              <w:rPr>
                                <w:rFonts w:ascii="Arial" w:hAnsi="Arial" w:cs="Arial"/>
                                <w:color w:val="545454"/>
                                <w:sz w:val="21"/>
                                <w:szCs w:val="21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262A7DBF" w14:textId="068F97D7" w:rsidR="00AD3A5C" w:rsidRDefault="00AD3A5C" w:rsidP="00CE44D2">
                            <w:pPr>
                              <w:ind w:firstLine="142"/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E395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0676F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Universidade</w:t>
                            </w:r>
                            <w:proofErr w:type="spellEnd"/>
                            <w:r w:rsidR="000676F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  <w:r w:rsidRPr="003E395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   </w:t>
                            </w:r>
                            <w:r w:rsidR="000676F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215619" w:rsidRPr="003E395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0676F3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Digital </w:t>
                            </w:r>
                            <w:proofErr w:type="spellStart"/>
                            <w:r w:rsidR="000676F3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School</w:t>
                            </w:r>
                            <w:proofErr w:type="spellEnd"/>
                            <w:r w:rsidR="000676F3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– </w:t>
                            </w:r>
                            <w:proofErr w:type="spellStart"/>
                            <w:r w:rsidR="000676F3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Bandtec</w:t>
                            </w:r>
                            <w:proofErr w:type="spellEnd"/>
                            <w:r w:rsidR="000676F3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0A4332E6" w14:textId="7C210C56" w:rsidR="000676F3" w:rsidRPr="003E3959" w:rsidRDefault="000676F3" w:rsidP="00CE44D2">
                            <w:pPr>
                              <w:ind w:firstLine="142"/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3E395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Cidade</w:t>
                            </w:r>
                            <w:proofErr w:type="spellEnd"/>
                            <w:r w:rsidRPr="003E395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-País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:         </w:t>
                            </w:r>
                            <w:r>
                              <w:rPr>
                                <w:rFonts w:ascii="Arial" w:hAnsi="Arial"/>
                                <w:bCs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São Paulo – Brasil.</w:t>
                            </w:r>
                            <w:r w:rsidRPr="003E395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      </w:t>
                            </w:r>
                          </w:p>
                          <w:p w14:paraId="4726D770" w14:textId="77777777" w:rsidR="00AD3A5C" w:rsidRPr="003E3959" w:rsidRDefault="00AD3A5C" w:rsidP="00CE44D2">
                            <w:pPr>
                              <w:ind w:firstLine="142"/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3823AF5E" w14:textId="0FCB3858" w:rsidR="00A640BD" w:rsidRPr="003E3959" w:rsidRDefault="00AD3A5C" w:rsidP="00A640BD">
                            <w:pPr>
                              <w:ind w:firstLine="142"/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E395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0676F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Tempo: 6 MESES - </w:t>
                            </w:r>
                            <w:r w:rsidR="00A640BD" w:rsidRPr="003E3959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r w:rsidR="003E3959" w:rsidRPr="003E3959">
                              <w:rPr>
                                <w:rFonts w:ascii="Arial" w:hAnsi="Arial"/>
                                <w:color w:val="000000"/>
                                <w:lang w:val="es-ES"/>
                              </w:rPr>
                              <w:t>Graduação</w:t>
                            </w:r>
                            <w:proofErr w:type="spellEnd"/>
                            <w:r w:rsidR="003E3959" w:rsidRPr="003E3959">
                              <w:rPr>
                                <w:rFonts w:ascii="Arial" w:hAnsi="Arial"/>
                                <w:color w:val="000000"/>
                                <w:lang w:val="es-ES"/>
                              </w:rPr>
                              <w:t xml:space="preserve"> em </w:t>
                            </w:r>
                            <w:r w:rsidR="000676F3">
                              <w:rPr>
                                <w:rFonts w:ascii="Arial" w:hAnsi="Arial"/>
                                <w:color w:val="000000"/>
                                <w:lang w:val="es-ES"/>
                              </w:rPr>
                              <w:t xml:space="preserve">Técnico </w:t>
                            </w:r>
                            <w:r w:rsidR="006C1653">
                              <w:rPr>
                                <w:rFonts w:ascii="Arial" w:hAnsi="Arial"/>
                                <w:color w:val="000000"/>
                                <w:lang w:val="es-ES"/>
                              </w:rPr>
                              <w:t>A</w:t>
                            </w:r>
                            <w:r w:rsidR="000676F3">
                              <w:rPr>
                                <w:rFonts w:ascii="Arial" w:hAnsi="Arial"/>
                                <w:color w:val="000000"/>
                                <w:lang w:val="es-ES"/>
                              </w:rPr>
                              <w:t>dministrativo.</w:t>
                            </w:r>
                          </w:p>
                          <w:p w14:paraId="4C0B6E28" w14:textId="2714C8E6" w:rsidR="00A640BD" w:rsidRDefault="00A640BD" w:rsidP="00A640BD">
                            <w:pPr>
                              <w:ind w:firstLine="142"/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E395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0676F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Instituição</w:t>
                            </w:r>
                            <w:proofErr w:type="spellEnd"/>
                            <w:r w:rsidR="000676F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="000676F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ensino</w:t>
                            </w:r>
                            <w:proofErr w:type="spellEnd"/>
                            <w:r w:rsidR="000676F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  <w:r w:rsidRPr="003E395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0676F3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Instituto Proa.</w:t>
                            </w:r>
                          </w:p>
                          <w:p w14:paraId="636BE696" w14:textId="5EDA69FE" w:rsidR="000676F3" w:rsidRPr="003E3959" w:rsidRDefault="000676F3" w:rsidP="00A640BD">
                            <w:pPr>
                              <w:ind w:firstLine="142"/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3E395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Cidade</w:t>
                            </w:r>
                            <w:proofErr w:type="spellEnd"/>
                            <w:r w:rsidRPr="003E395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-País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:         </w:t>
                            </w:r>
                            <w:r>
                              <w:rPr>
                                <w:rFonts w:ascii="Arial" w:hAnsi="Arial"/>
                                <w:bCs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São Paulo – Brasil</w:t>
                            </w:r>
                          </w:p>
                          <w:p w14:paraId="6D8DD988" w14:textId="77777777" w:rsidR="00AD3A5C" w:rsidRPr="003E3959" w:rsidRDefault="00AD3A5C" w:rsidP="00A640BD">
                            <w:pPr>
                              <w:ind w:firstLine="142"/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75DF30E9" w14:textId="5ECF7DE0" w:rsidR="00A640BD" w:rsidRPr="003E3959" w:rsidRDefault="00AD3A5C" w:rsidP="00A640BD">
                            <w:pPr>
                              <w:ind w:firstLine="142"/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E395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0676F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Tempo: 1 ANO</w:t>
                            </w:r>
                            <w:r w:rsidR="00A640BD" w:rsidRPr="003E395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0676F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-</w:t>
                            </w:r>
                            <w:r w:rsidR="00A640BD" w:rsidRPr="003E395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3E3959" w:rsidRPr="003E3959">
                              <w:rPr>
                                <w:rFonts w:ascii="Arial" w:hAnsi="Arial"/>
                                <w:color w:val="000000"/>
                                <w:lang w:val="es-ES"/>
                              </w:rPr>
                              <w:t>Graduação</w:t>
                            </w:r>
                            <w:proofErr w:type="spellEnd"/>
                            <w:r w:rsidR="003E3959" w:rsidRPr="003E3959">
                              <w:rPr>
                                <w:rFonts w:ascii="Arial" w:hAnsi="Arial"/>
                                <w:color w:val="000000"/>
                                <w:lang w:val="es-ES"/>
                              </w:rPr>
                              <w:t xml:space="preserve"> em </w:t>
                            </w:r>
                            <w:proofErr w:type="spellStart"/>
                            <w:r w:rsidR="000676F3">
                              <w:rPr>
                                <w:rFonts w:ascii="Arial" w:hAnsi="Arial"/>
                                <w:color w:val="000000"/>
                                <w:lang w:val="es-ES"/>
                              </w:rPr>
                              <w:t>Comunicação</w:t>
                            </w:r>
                            <w:proofErr w:type="spellEnd"/>
                            <w:r w:rsidR="000676F3">
                              <w:rPr>
                                <w:rFonts w:ascii="Arial" w:hAnsi="Arial"/>
                                <w:color w:val="000000"/>
                                <w:lang w:val="es-ES"/>
                              </w:rPr>
                              <w:t>.</w:t>
                            </w:r>
                          </w:p>
                          <w:p w14:paraId="0E645A40" w14:textId="0E6C41BF" w:rsidR="00A640BD" w:rsidRDefault="00A640BD" w:rsidP="00A640BD">
                            <w:pPr>
                              <w:ind w:firstLine="142"/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E395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0676F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Instituição</w:t>
                            </w:r>
                            <w:proofErr w:type="spellEnd"/>
                            <w:r w:rsidR="000676F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="000676F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ensino</w:t>
                            </w:r>
                            <w:proofErr w:type="spellEnd"/>
                            <w:r w:rsidR="000676F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  <w:r w:rsidRPr="003E395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  <w:r w:rsidR="000676F3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C.C.P Henry Ford </w:t>
                            </w:r>
                            <w:proofErr w:type="spellStart"/>
                            <w:r w:rsidR="000676F3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Multimarcas</w:t>
                            </w:r>
                            <w:proofErr w:type="spellEnd"/>
                            <w:r w:rsidR="000676F3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65AA06E9" w14:textId="6A22F9C0" w:rsidR="000676F3" w:rsidRPr="003E3959" w:rsidRDefault="000676F3" w:rsidP="00A640BD">
                            <w:pPr>
                              <w:ind w:firstLine="142"/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3E395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Cidade</w:t>
                            </w:r>
                            <w:proofErr w:type="spellEnd"/>
                            <w:r w:rsidRPr="003E395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-País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:         </w:t>
                            </w:r>
                            <w:r>
                              <w:rPr>
                                <w:rFonts w:ascii="Arial" w:hAnsi="Arial"/>
                                <w:bCs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São Paulo – Brasil.</w:t>
                            </w:r>
                            <w:r w:rsidRPr="003E395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      </w:t>
                            </w:r>
                          </w:p>
                          <w:p w14:paraId="3AE7099D" w14:textId="77777777" w:rsidR="00AD3A5C" w:rsidRPr="003E3959" w:rsidRDefault="00AD3A5C" w:rsidP="00A640BD">
                            <w:pPr>
                              <w:ind w:firstLine="142"/>
                              <w:rPr>
                                <w:color w:val="00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F3612" id="_x0000_s1035" type="#_x0000_t202" style="position:absolute;margin-left:-181.75pt;margin-top:47.1pt;width:567pt;height:171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" filled="f" stroked="f">
                <v:textbox>
                  <w:txbxContent>
                    <w:p w14:paraId="30C4F28B" w14:textId="59DD2267" w:rsidR="00AD3A5C" w:rsidRPr="00924116" w:rsidRDefault="003E3959" w:rsidP="00CE44D2">
                      <w:pPr>
                        <w:ind w:firstLine="142"/>
                        <w:rPr>
                          <w:rFonts w:ascii="Arial" w:hAnsi="Arial"/>
                          <w:b/>
                          <w:color w:val="E36C0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color w:val="E36C0A"/>
                          <w:sz w:val="36"/>
                          <w:szCs w:val="36"/>
                          <w:lang w:val="en-US"/>
                        </w:rPr>
                        <w:t>EDUCAÇÃO</w:t>
                      </w:r>
                    </w:p>
                    <w:p w14:paraId="0E99817C" w14:textId="77777777" w:rsidR="00AD3A5C" w:rsidRPr="00924116" w:rsidRDefault="00AD3A5C" w:rsidP="00CE44D2">
                      <w:pPr>
                        <w:ind w:firstLine="142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3209345C" w14:textId="648E4748" w:rsidR="00AD3A5C" w:rsidRPr="003E3959" w:rsidRDefault="00215619" w:rsidP="00CE44D2">
                      <w:pPr>
                        <w:ind w:firstLine="142"/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3E395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0676F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Tempo: 2 ANOS - </w:t>
                      </w:r>
                      <w:proofErr w:type="spellStart"/>
                      <w:r w:rsidR="003E3959" w:rsidRPr="003E3959">
                        <w:rPr>
                          <w:rFonts w:ascii="Arial" w:hAnsi="Arial"/>
                          <w:color w:val="000000"/>
                          <w:lang w:val="es-ES"/>
                        </w:rPr>
                        <w:t>Graduação</w:t>
                      </w:r>
                      <w:proofErr w:type="spellEnd"/>
                      <w:r w:rsidR="003E3959" w:rsidRPr="003E3959">
                        <w:rPr>
                          <w:rFonts w:ascii="Arial" w:hAnsi="Arial"/>
                          <w:color w:val="000000"/>
                          <w:lang w:val="es-ES"/>
                        </w:rPr>
                        <w:t xml:space="preserve"> em </w:t>
                      </w:r>
                      <w:proofErr w:type="spellStart"/>
                      <w:r w:rsidR="000676F3">
                        <w:rPr>
                          <w:rFonts w:ascii="Arial" w:hAnsi="Arial"/>
                          <w:color w:val="000000"/>
                          <w:lang w:val="es-ES"/>
                        </w:rPr>
                        <w:t>Análise</w:t>
                      </w:r>
                      <w:proofErr w:type="spellEnd"/>
                      <w:r w:rsidR="000676F3">
                        <w:rPr>
                          <w:rFonts w:ascii="Arial" w:hAnsi="Arial"/>
                          <w:color w:val="000000"/>
                          <w:lang w:val="es-ES"/>
                        </w:rPr>
                        <w:t xml:space="preserve"> e </w:t>
                      </w:r>
                      <w:proofErr w:type="spellStart"/>
                      <w:r w:rsidR="000676F3">
                        <w:rPr>
                          <w:rFonts w:ascii="Arial" w:hAnsi="Arial"/>
                          <w:color w:val="000000"/>
                          <w:lang w:val="es-ES"/>
                        </w:rPr>
                        <w:t>Desenvolvimento</w:t>
                      </w:r>
                      <w:proofErr w:type="spellEnd"/>
                      <w:r w:rsidR="000676F3">
                        <w:rPr>
                          <w:rFonts w:ascii="Arial" w:hAnsi="Arial"/>
                          <w:color w:val="000000"/>
                          <w:lang w:val="es-ES"/>
                        </w:rPr>
                        <w:t xml:space="preserve"> de Sistemas.</w:t>
                      </w:r>
                      <w:r w:rsidR="00922E4B">
                        <w:rPr>
                          <w:rFonts w:ascii="Arial" w:hAnsi="Arial"/>
                          <w:color w:val="000000"/>
                          <w:lang w:val="es-ES"/>
                        </w:rPr>
                        <w:t xml:space="preserve"> (Término </w:t>
                      </w:r>
                      <w:r w:rsidR="00922E4B">
                        <w:rPr>
                          <w:rFonts w:ascii="Arial" w:hAnsi="Arial" w:cs="Arial"/>
                          <w:color w:val="545454"/>
                          <w:sz w:val="21"/>
                          <w:szCs w:val="21"/>
                          <w:shd w:val="clear" w:color="auto" w:fill="FFFFFF"/>
                        </w:rPr>
                        <w:t>20/12 /2020</w:t>
                      </w:r>
                      <w:r w:rsidR="00922E4B">
                        <w:rPr>
                          <w:rFonts w:ascii="Arial" w:hAnsi="Arial" w:cs="Arial"/>
                          <w:color w:val="545454"/>
                          <w:sz w:val="21"/>
                          <w:szCs w:val="21"/>
                          <w:shd w:val="clear" w:color="auto" w:fill="FFFFFF"/>
                        </w:rPr>
                        <w:t>)</w:t>
                      </w:r>
                    </w:p>
                    <w:p w14:paraId="262A7DBF" w14:textId="068F97D7" w:rsidR="00AD3A5C" w:rsidRDefault="00AD3A5C" w:rsidP="00CE44D2">
                      <w:pPr>
                        <w:ind w:firstLine="142"/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3E395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0676F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Universidade</w:t>
                      </w:r>
                      <w:proofErr w:type="spellEnd"/>
                      <w:r w:rsidR="000676F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:</w:t>
                      </w:r>
                      <w:r w:rsidRPr="003E395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   </w:t>
                      </w:r>
                      <w:r w:rsidR="000676F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215619" w:rsidRPr="003E395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0676F3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Digital </w:t>
                      </w:r>
                      <w:proofErr w:type="spellStart"/>
                      <w:r w:rsidR="000676F3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  <w:t>School</w:t>
                      </w:r>
                      <w:proofErr w:type="spellEnd"/>
                      <w:r w:rsidR="000676F3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– </w:t>
                      </w:r>
                      <w:proofErr w:type="spellStart"/>
                      <w:r w:rsidR="000676F3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  <w:t>Bandtec</w:t>
                      </w:r>
                      <w:proofErr w:type="spellEnd"/>
                      <w:r w:rsidR="000676F3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0A4332E6" w14:textId="7C210C56" w:rsidR="000676F3" w:rsidRPr="003E3959" w:rsidRDefault="000676F3" w:rsidP="00CE44D2">
                      <w:pPr>
                        <w:ind w:firstLine="142"/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3E395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Cidade</w:t>
                      </w:r>
                      <w:proofErr w:type="spellEnd"/>
                      <w:r w:rsidRPr="003E395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-País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:         </w:t>
                      </w:r>
                      <w:r>
                        <w:rPr>
                          <w:rFonts w:ascii="Arial" w:hAnsi="Arial"/>
                          <w:bCs/>
                          <w:color w:val="000000"/>
                          <w:sz w:val="20"/>
                          <w:szCs w:val="20"/>
                          <w:lang w:val="es-ES"/>
                        </w:rPr>
                        <w:t>São Paulo – Brasil.</w:t>
                      </w:r>
                      <w:r w:rsidRPr="003E395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      </w:t>
                      </w:r>
                    </w:p>
                    <w:p w14:paraId="4726D770" w14:textId="77777777" w:rsidR="00AD3A5C" w:rsidRPr="003E3959" w:rsidRDefault="00AD3A5C" w:rsidP="00CE44D2">
                      <w:pPr>
                        <w:ind w:firstLine="142"/>
                        <w:rPr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</w:p>
                    <w:p w14:paraId="3823AF5E" w14:textId="0FCB3858" w:rsidR="00A640BD" w:rsidRPr="003E3959" w:rsidRDefault="00AD3A5C" w:rsidP="00A640BD">
                      <w:pPr>
                        <w:ind w:firstLine="142"/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3E395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0676F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Tempo: 6 MESES - </w:t>
                      </w:r>
                      <w:r w:rsidR="00A640BD" w:rsidRPr="003E3959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proofErr w:type="spellStart"/>
                      <w:r w:rsidR="003E3959" w:rsidRPr="003E3959">
                        <w:rPr>
                          <w:rFonts w:ascii="Arial" w:hAnsi="Arial"/>
                          <w:color w:val="000000"/>
                          <w:lang w:val="es-ES"/>
                        </w:rPr>
                        <w:t>Graduação</w:t>
                      </w:r>
                      <w:proofErr w:type="spellEnd"/>
                      <w:r w:rsidR="003E3959" w:rsidRPr="003E3959">
                        <w:rPr>
                          <w:rFonts w:ascii="Arial" w:hAnsi="Arial"/>
                          <w:color w:val="000000"/>
                          <w:lang w:val="es-ES"/>
                        </w:rPr>
                        <w:t xml:space="preserve"> em </w:t>
                      </w:r>
                      <w:r w:rsidR="000676F3">
                        <w:rPr>
                          <w:rFonts w:ascii="Arial" w:hAnsi="Arial"/>
                          <w:color w:val="000000"/>
                          <w:lang w:val="es-ES"/>
                        </w:rPr>
                        <w:t xml:space="preserve">Técnico </w:t>
                      </w:r>
                      <w:r w:rsidR="006C1653">
                        <w:rPr>
                          <w:rFonts w:ascii="Arial" w:hAnsi="Arial"/>
                          <w:color w:val="000000"/>
                          <w:lang w:val="es-ES"/>
                        </w:rPr>
                        <w:t>A</w:t>
                      </w:r>
                      <w:r w:rsidR="000676F3">
                        <w:rPr>
                          <w:rFonts w:ascii="Arial" w:hAnsi="Arial"/>
                          <w:color w:val="000000"/>
                          <w:lang w:val="es-ES"/>
                        </w:rPr>
                        <w:t>dministrativo.</w:t>
                      </w:r>
                    </w:p>
                    <w:p w14:paraId="4C0B6E28" w14:textId="2714C8E6" w:rsidR="00A640BD" w:rsidRDefault="00A640BD" w:rsidP="00A640BD">
                      <w:pPr>
                        <w:ind w:firstLine="142"/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3E395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0676F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Instituição</w:t>
                      </w:r>
                      <w:proofErr w:type="spellEnd"/>
                      <w:r w:rsidR="000676F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de </w:t>
                      </w:r>
                      <w:proofErr w:type="spellStart"/>
                      <w:r w:rsidR="000676F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ensino</w:t>
                      </w:r>
                      <w:proofErr w:type="spellEnd"/>
                      <w:r w:rsidR="000676F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:</w:t>
                      </w:r>
                      <w:r w:rsidRPr="003E395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0676F3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Instituto Proa.</w:t>
                      </w:r>
                    </w:p>
                    <w:p w14:paraId="636BE696" w14:textId="5EDA69FE" w:rsidR="000676F3" w:rsidRPr="003E3959" w:rsidRDefault="000676F3" w:rsidP="00A640BD">
                      <w:pPr>
                        <w:ind w:firstLine="142"/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3E395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Cidade</w:t>
                      </w:r>
                      <w:proofErr w:type="spellEnd"/>
                      <w:r w:rsidRPr="003E395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-País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:         </w:t>
                      </w:r>
                      <w:r>
                        <w:rPr>
                          <w:rFonts w:ascii="Arial" w:hAnsi="Arial"/>
                          <w:bCs/>
                          <w:color w:val="000000"/>
                          <w:sz w:val="20"/>
                          <w:szCs w:val="20"/>
                          <w:lang w:val="es-ES"/>
                        </w:rPr>
                        <w:t>São Paulo – Brasil</w:t>
                      </w:r>
                    </w:p>
                    <w:p w14:paraId="6D8DD988" w14:textId="77777777" w:rsidR="00AD3A5C" w:rsidRPr="003E3959" w:rsidRDefault="00AD3A5C" w:rsidP="00A640BD">
                      <w:pPr>
                        <w:ind w:firstLine="142"/>
                        <w:rPr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</w:p>
                    <w:p w14:paraId="75DF30E9" w14:textId="5ECF7DE0" w:rsidR="00A640BD" w:rsidRPr="003E3959" w:rsidRDefault="00AD3A5C" w:rsidP="00A640BD">
                      <w:pPr>
                        <w:ind w:firstLine="142"/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3E395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0676F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Tempo: 1 ANO</w:t>
                      </w:r>
                      <w:r w:rsidR="00A640BD" w:rsidRPr="003E395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0676F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-</w:t>
                      </w:r>
                      <w:r w:rsidR="00A640BD" w:rsidRPr="003E395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3E3959" w:rsidRPr="003E3959">
                        <w:rPr>
                          <w:rFonts w:ascii="Arial" w:hAnsi="Arial"/>
                          <w:color w:val="000000"/>
                          <w:lang w:val="es-ES"/>
                        </w:rPr>
                        <w:t>Graduação</w:t>
                      </w:r>
                      <w:proofErr w:type="spellEnd"/>
                      <w:r w:rsidR="003E3959" w:rsidRPr="003E3959">
                        <w:rPr>
                          <w:rFonts w:ascii="Arial" w:hAnsi="Arial"/>
                          <w:color w:val="000000"/>
                          <w:lang w:val="es-ES"/>
                        </w:rPr>
                        <w:t xml:space="preserve"> em </w:t>
                      </w:r>
                      <w:proofErr w:type="spellStart"/>
                      <w:r w:rsidR="000676F3">
                        <w:rPr>
                          <w:rFonts w:ascii="Arial" w:hAnsi="Arial"/>
                          <w:color w:val="000000"/>
                          <w:lang w:val="es-ES"/>
                        </w:rPr>
                        <w:t>Comunicação</w:t>
                      </w:r>
                      <w:proofErr w:type="spellEnd"/>
                      <w:r w:rsidR="000676F3">
                        <w:rPr>
                          <w:rFonts w:ascii="Arial" w:hAnsi="Arial"/>
                          <w:color w:val="000000"/>
                          <w:lang w:val="es-ES"/>
                        </w:rPr>
                        <w:t>.</w:t>
                      </w:r>
                    </w:p>
                    <w:p w14:paraId="0E645A40" w14:textId="0E6C41BF" w:rsidR="00A640BD" w:rsidRDefault="00A640BD" w:rsidP="00A640BD">
                      <w:pPr>
                        <w:ind w:firstLine="142"/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3E395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0676F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Instituição</w:t>
                      </w:r>
                      <w:proofErr w:type="spellEnd"/>
                      <w:r w:rsidR="000676F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de </w:t>
                      </w:r>
                      <w:proofErr w:type="spellStart"/>
                      <w:r w:rsidR="000676F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ensino</w:t>
                      </w:r>
                      <w:proofErr w:type="spellEnd"/>
                      <w:r w:rsidR="000676F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:</w:t>
                      </w:r>
                      <w:r w:rsidRPr="003E395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  <w:r w:rsidR="000676F3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C.C.P Henry Ford </w:t>
                      </w:r>
                      <w:proofErr w:type="spellStart"/>
                      <w:r w:rsidR="000676F3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  <w:t>Multimarcas</w:t>
                      </w:r>
                      <w:proofErr w:type="spellEnd"/>
                      <w:r w:rsidR="000676F3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65AA06E9" w14:textId="6A22F9C0" w:rsidR="000676F3" w:rsidRPr="003E3959" w:rsidRDefault="000676F3" w:rsidP="00A640BD">
                      <w:pPr>
                        <w:ind w:firstLine="142"/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3E395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Cidade</w:t>
                      </w:r>
                      <w:proofErr w:type="spellEnd"/>
                      <w:r w:rsidRPr="003E395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-País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:         </w:t>
                      </w:r>
                      <w:r>
                        <w:rPr>
                          <w:rFonts w:ascii="Arial" w:hAnsi="Arial"/>
                          <w:bCs/>
                          <w:color w:val="000000"/>
                          <w:sz w:val="20"/>
                          <w:szCs w:val="20"/>
                          <w:lang w:val="es-ES"/>
                        </w:rPr>
                        <w:t>São Paulo – Brasil.</w:t>
                      </w:r>
                      <w:r w:rsidRPr="003E395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      </w:t>
                      </w:r>
                    </w:p>
                    <w:p w14:paraId="3AE7099D" w14:textId="77777777" w:rsidR="00AD3A5C" w:rsidRPr="003E3959" w:rsidRDefault="00AD3A5C" w:rsidP="00A640BD">
                      <w:pPr>
                        <w:ind w:firstLine="142"/>
                        <w:rPr>
                          <w:color w:val="000000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D711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AAEC96" wp14:editId="534310A1">
                <wp:simplePos x="0" y="0"/>
                <wp:positionH relativeFrom="column">
                  <wp:posOffset>-2348865</wp:posOffset>
                </wp:positionH>
                <wp:positionV relativeFrom="paragraph">
                  <wp:posOffset>2772855</wp:posOffset>
                </wp:positionV>
                <wp:extent cx="7200900" cy="0"/>
                <wp:effectExtent l="0" t="0" r="19050" b="19050"/>
                <wp:wrapNone/>
                <wp:docPr id="3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36C0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7689E" id="Conector recto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4.95pt,218.35pt" to="382.05pt,2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" strokecolor="#e36c0a"/>
            </w:pict>
          </mc:Fallback>
        </mc:AlternateContent>
      </w:r>
      <w:r w:rsidR="00CD711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E1DE08" wp14:editId="693F8B0F">
                <wp:simplePos x="0" y="0"/>
                <wp:positionH relativeFrom="column">
                  <wp:posOffset>-2348865</wp:posOffset>
                </wp:positionH>
                <wp:positionV relativeFrom="paragraph">
                  <wp:posOffset>952945</wp:posOffset>
                </wp:positionV>
                <wp:extent cx="7200900" cy="0"/>
                <wp:effectExtent l="0" t="0" r="19050" b="19050"/>
                <wp:wrapNone/>
                <wp:docPr id="6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36C0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9D4088" id="Conector recto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4.95pt,75.05pt" to="382.05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" strokecolor="#e36c0a"/>
            </w:pict>
          </mc:Fallback>
        </mc:AlternateContent>
      </w:r>
      <w:bookmarkEnd w:id="0"/>
    </w:p>
    <w:sectPr w:rsidR="00A70072" w:rsidRPr="00A70072" w:rsidSect="00CD711D">
      <w:pgSz w:w="11900" w:h="16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45ED5" w14:textId="77777777" w:rsidR="005349B8" w:rsidRDefault="005349B8" w:rsidP="00A70072">
      <w:r>
        <w:separator/>
      </w:r>
    </w:p>
  </w:endnote>
  <w:endnote w:type="continuationSeparator" w:id="0">
    <w:p w14:paraId="65B88CF1" w14:textId="77777777" w:rsidR="005349B8" w:rsidRDefault="005349B8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F0F29" w14:textId="77777777" w:rsidR="005349B8" w:rsidRDefault="005349B8" w:rsidP="00A70072">
      <w:r>
        <w:separator/>
      </w:r>
    </w:p>
  </w:footnote>
  <w:footnote w:type="continuationSeparator" w:id="0">
    <w:p w14:paraId="1C119A08" w14:textId="77777777" w:rsidR="005349B8" w:rsidRDefault="005349B8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>
      <o:colormru v:ext="edit" colors="#408000,lim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19"/>
    <w:rsid w:val="000676F3"/>
    <w:rsid w:val="00067BC0"/>
    <w:rsid w:val="000A6FC0"/>
    <w:rsid w:val="000B7ACD"/>
    <w:rsid w:val="00215619"/>
    <w:rsid w:val="003361D5"/>
    <w:rsid w:val="003D68E7"/>
    <w:rsid w:val="003D787D"/>
    <w:rsid w:val="003E3959"/>
    <w:rsid w:val="004310DF"/>
    <w:rsid w:val="0044216C"/>
    <w:rsid w:val="004835EE"/>
    <w:rsid w:val="004B5558"/>
    <w:rsid w:val="004C6CBA"/>
    <w:rsid w:val="004F25B4"/>
    <w:rsid w:val="005349B8"/>
    <w:rsid w:val="005429B1"/>
    <w:rsid w:val="00665294"/>
    <w:rsid w:val="006B3EA1"/>
    <w:rsid w:val="006C1653"/>
    <w:rsid w:val="006D28B1"/>
    <w:rsid w:val="006E78D8"/>
    <w:rsid w:val="006E7EC8"/>
    <w:rsid w:val="00750C27"/>
    <w:rsid w:val="007B3AE8"/>
    <w:rsid w:val="008329C2"/>
    <w:rsid w:val="00852BC8"/>
    <w:rsid w:val="00922E4B"/>
    <w:rsid w:val="00924116"/>
    <w:rsid w:val="00A640BD"/>
    <w:rsid w:val="00A70072"/>
    <w:rsid w:val="00AB2D6F"/>
    <w:rsid w:val="00AD3A5C"/>
    <w:rsid w:val="00AE39CE"/>
    <w:rsid w:val="00B07E9F"/>
    <w:rsid w:val="00B36DAE"/>
    <w:rsid w:val="00B476C7"/>
    <w:rsid w:val="00B62EF4"/>
    <w:rsid w:val="00BE1BDB"/>
    <w:rsid w:val="00C30736"/>
    <w:rsid w:val="00C47AA9"/>
    <w:rsid w:val="00C813FF"/>
    <w:rsid w:val="00C9074F"/>
    <w:rsid w:val="00CB5E6F"/>
    <w:rsid w:val="00CD711D"/>
    <w:rsid w:val="00CE44D2"/>
    <w:rsid w:val="00D3137E"/>
    <w:rsid w:val="00D458E1"/>
    <w:rsid w:val="00D860E1"/>
    <w:rsid w:val="00D95EC5"/>
    <w:rsid w:val="00DE61F4"/>
    <w:rsid w:val="00E02E0A"/>
    <w:rsid w:val="00E16F5F"/>
    <w:rsid w:val="00E41930"/>
    <w:rsid w:val="00E60876"/>
    <w:rsid w:val="00E802FF"/>
    <w:rsid w:val="00EA56BD"/>
    <w:rsid w:val="00ED4B46"/>
    <w:rsid w:val="00F15C60"/>
    <w:rsid w:val="00F55047"/>
    <w:rsid w:val="00F721A0"/>
    <w:rsid w:val="00F739EC"/>
    <w:rsid w:val="00F84AC2"/>
    <w:rsid w:val="00FF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408000,lime"/>
    </o:shapedefaults>
    <o:shapelayout v:ext="edit">
      <o:idmap v:ext="edit" data="1"/>
    </o:shapelayout>
  </w:shapeDefaults>
  <w:decimalSymbol w:val=","/>
  <w:listSeparator w:val=";"/>
  <w14:docId w14:val="7C2DDE68"/>
  <w14:defaultImageDpi w14:val="330"/>
  <w15:docId w15:val="{5B42B170-3D39-479E-89F2-AD36C7C4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70072"/>
  </w:style>
  <w:style w:type="paragraph" w:styleId="Rodap">
    <w:name w:val="footer"/>
    <w:basedOn w:val="Normal"/>
    <w:link w:val="Rodap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70072"/>
  </w:style>
  <w:style w:type="character" w:styleId="Hyperlink">
    <w:name w:val="Hyperlink"/>
    <w:basedOn w:val="Fontepargpadro"/>
    <w:uiPriority w:val="99"/>
    <w:unhideWhenUsed/>
    <w:rsid w:val="006E78D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E78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stavo.goncalves@bandtec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gustavo.goncalves@bandtec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modeles-de-cv\descargar\descargar-word\Formato1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E932EC-9E17-41C8-840A-63DB43E86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Formato11</Template>
  <TotalTime>28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21</CharactersWithSpaces>
  <SharedDoc>false</SharedDoc>
  <HLinks>
    <vt:vector size="12" baseType="variant">
      <vt:variant>
        <vt:i4>50</vt:i4>
      </vt:variant>
      <vt:variant>
        <vt:i4>2103</vt:i4>
      </vt:variant>
      <vt:variant>
        <vt:i4>1025</vt:i4>
      </vt:variant>
      <vt:variant>
        <vt:i4>1</vt:i4>
      </vt:variant>
      <vt:variant>
        <vt:lpwstr>2</vt:lpwstr>
      </vt:variant>
      <vt:variant>
        <vt:lpwstr/>
      </vt:variant>
      <vt:variant>
        <vt:i4>544800892</vt:i4>
      </vt:variant>
      <vt:variant>
        <vt:i4>2731</vt:i4>
      </vt:variant>
      <vt:variant>
        <vt:i4>1026</vt:i4>
      </vt:variant>
      <vt:variant>
        <vt:i4>1</vt:i4>
      </vt:variant>
      <vt:variant>
        <vt:lpwstr>Capture d’écran 2012-07-26 à 14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Gustavo Henrique Martins Goncalves</cp:lastModifiedBy>
  <cp:revision>6</cp:revision>
  <dcterms:created xsi:type="dcterms:W3CDTF">2019-09-03T14:54:00Z</dcterms:created>
  <dcterms:modified xsi:type="dcterms:W3CDTF">2019-09-06T10:44:00Z</dcterms:modified>
</cp:coreProperties>
</file>